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386" w:tblpY="79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2"/>
      </w:tblGrid>
      <w:tr w:rsidR="00A34101" w:rsidRPr="00A34101" w14:paraId="1A96959A" w14:textId="77777777" w:rsidTr="00A34101">
        <w:trPr>
          <w:trHeight w:val="2050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C4675" w14:textId="65C84494" w:rsidR="00C157C6" w:rsidRDefault="00C157C6" w:rsidP="00A34101">
            <w:pPr>
              <w:pStyle w:val="Title"/>
              <w:framePr w:hSpace="0" w:wrap="auto" w:vAnchor="margin" w:xAlign="left" w:yAlign="inline"/>
              <w:rPr>
                <w:sz w:val="60"/>
                <w:szCs w:val="60"/>
              </w:rPr>
            </w:pPr>
            <w:r w:rsidRPr="00C157C6">
              <w:rPr>
                <w:sz w:val="60"/>
                <w:szCs w:val="60"/>
              </w:rPr>
              <w:t xml:space="preserve">Google Reviews Scraper </w:t>
            </w:r>
          </w:p>
          <w:p w14:paraId="28B9CE1F" w14:textId="77777777" w:rsidR="00C157C6" w:rsidRDefault="00C157C6" w:rsidP="00A34101">
            <w:pPr>
              <w:pStyle w:val="Title"/>
              <w:framePr w:hSpace="0" w:wrap="auto" w:vAnchor="margin" w:xAlign="left" w:yAlign="inline"/>
              <w:rPr>
                <w:sz w:val="40"/>
                <w:szCs w:val="40"/>
              </w:rPr>
            </w:pPr>
          </w:p>
          <w:p w14:paraId="2FF6653D" w14:textId="6D08050F" w:rsidR="00A34101" w:rsidRPr="00C157C6" w:rsidRDefault="00C157C6" w:rsidP="00A34101">
            <w:pPr>
              <w:pStyle w:val="Title"/>
              <w:framePr w:hSpace="0" w:wrap="auto" w:vAnchor="margin" w:xAlign="left" w:yAlign="inline"/>
              <w:rPr>
                <w:sz w:val="40"/>
                <w:szCs w:val="40"/>
              </w:rPr>
            </w:pPr>
            <w:r w:rsidRPr="00C157C6">
              <w:rPr>
                <w:sz w:val="40"/>
                <w:szCs w:val="40"/>
              </w:rPr>
              <w:t>Deliverable</w:t>
            </w:r>
            <w:r>
              <w:rPr>
                <w:sz w:val="40"/>
                <w:szCs w:val="40"/>
              </w:rPr>
              <w:t xml:space="preserve"> </w:t>
            </w:r>
            <w:r w:rsidRPr="00C157C6">
              <w:rPr>
                <w:sz w:val="40"/>
                <w:szCs w:val="40"/>
              </w:rPr>
              <w:t>1</w:t>
            </w:r>
          </w:p>
        </w:tc>
      </w:tr>
    </w:tbl>
    <w:p w14:paraId="5798E1A6" w14:textId="1CC5A7EF" w:rsidR="001E59F3" w:rsidRDefault="00A34101" w:rsidP="00A91D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C0CF42" wp14:editId="792A49B0">
                <wp:simplePos x="0" y="0"/>
                <wp:positionH relativeFrom="column">
                  <wp:posOffset>-731520</wp:posOffset>
                </wp:positionH>
                <wp:positionV relativeFrom="page">
                  <wp:posOffset>5358809</wp:posOffset>
                </wp:positionV>
                <wp:extent cx="6549390" cy="1710100"/>
                <wp:effectExtent l="0" t="0" r="3810" b="4445"/>
                <wp:wrapNone/>
                <wp:docPr id="4" name="Rectangle: Single Corner Snipped 4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49390" cy="1710100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5CB1" id="Rectangle: Single Corner Snipped 4" o:spid="_x0000_s1026" alt="colored rectangle" style="position:absolute;margin-left:-57.6pt;margin-top:421.95pt;width:515.7pt;height:134.6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549390,171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" path="m,l5731637,r817753,817753l6549390,1710100,,1710100,,xe" fillcolor="#3a3363 [3215]" stroked="f">
                <v:path arrowok="t" o:connecttype="custom" o:connectlocs="0,0;5731637,0;6549390,817753;6549390,1710100;0,1710100;0,0" o:connectangles="0,0,0,0,0,0"/>
                <w10:wrap anchory="page"/>
              </v:shape>
            </w:pict>
          </mc:Fallback>
        </mc:AlternateContent>
      </w:r>
      <w:r w:rsidR="00A91D75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C365C2D" wp14:editId="6A1AC11C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80EDC" id="Rectangle 2" o:spid="_x0000_s1026" alt="colored rectangle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" fillcolor="#f3d569 [3204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3"/>
        <w:gridCol w:w="979"/>
        <w:gridCol w:w="1158"/>
      </w:tblGrid>
      <w:tr w:rsidR="00A91D75" w14:paraId="16B47A79" w14:textId="77777777" w:rsidTr="00C6323A">
        <w:trPr>
          <w:trHeight w:val="358"/>
        </w:trPr>
        <w:tc>
          <w:tcPr>
            <w:tcW w:w="3567" w:type="dxa"/>
          </w:tcPr>
          <w:p w14:paraId="1C4786B8" w14:textId="77777777" w:rsidR="00A91D75" w:rsidRDefault="00A91D75" w:rsidP="00A91D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12E4C6" wp14:editId="7ADF43BD">
                      <wp:extent cx="2112135" cy="309093"/>
                      <wp:effectExtent l="0" t="0" r="0" b="1524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135" cy="309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458334" w14:textId="60C32930" w:rsidR="00A91D75" w:rsidRPr="00A91D75" w:rsidRDefault="00A34101" w:rsidP="00A91D75">
                                  <w:pPr>
                                    <w:pStyle w:val="Subtitle"/>
                                  </w:pPr>
                                  <w:r>
                                    <w:t xml:space="preserve">Group </w:t>
                                  </w:r>
                                  <w:r w:rsidR="00C157C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12E4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166.3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" filled="f" stroked="f" strokeweight=".5pt">
                      <v:textbox inset=",,,0">
                        <w:txbxContent>
                          <w:p w14:paraId="66458334" w14:textId="60C32930" w:rsidR="00A91D75" w:rsidRPr="00A91D75" w:rsidRDefault="00A34101" w:rsidP="00A91D75">
                            <w:pPr>
                              <w:pStyle w:val="Subtitle"/>
                            </w:pPr>
                            <w:r>
                              <w:t xml:space="preserve">Group </w:t>
                            </w:r>
                            <w:r w:rsidR="00C157C6"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7F07F0CB" w14:textId="77777777" w:rsidR="00A91D75" w:rsidRDefault="00A91D75" w:rsidP="00A91D75"/>
        </w:tc>
        <w:tc>
          <w:tcPr>
            <w:tcW w:w="3483" w:type="dxa"/>
            <w:vAlign w:val="bottom"/>
          </w:tcPr>
          <w:p w14:paraId="6EADA589" w14:textId="77777777" w:rsidR="00A91D75" w:rsidRDefault="00A91D75" w:rsidP="00A91D75">
            <w:pPr>
              <w:jc w:val="right"/>
            </w:pPr>
          </w:p>
        </w:tc>
      </w:tr>
      <w:tr w:rsidR="00A91D75" w14:paraId="41D46491" w14:textId="77777777" w:rsidTr="00C6323A">
        <w:trPr>
          <w:trHeight w:val="1197"/>
        </w:trPr>
        <w:tc>
          <w:tcPr>
            <w:tcW w:w="3567" w:type="dxa"/>
          </w:tcPr>
          <w:p w14:paraId="24CB379F" w14:textId="77777777" w:rsidR="00A91D75" w:rsidRDefault="00A91D75" w:rsidP="00A91D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369242" wp14:editId="56F32E84">
                      <wp:extent cx="4986669" cy="566671"/>
                      <wp:effectExtent l="0" t="0" r="0" b="508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6669" cy="5666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F41470" w14:textId="77777777" w:rsidR="00FB6528" w:rsidRDefault="00FB6528" w:rsidP="00FB6528">
                                  <w:pPr>
                                    <w:pStyle w:val="Default"/>
                                  </w:pPr>
                                </w:p>
                                <w:p w14:paraId="1BC0DDC3" w14:textId="14A7131F" w:rsidR="00A91D75" w:rsidRPr="00C157C6" w:rsidRDefault="00FB6528" w:rsidP="00FB6528">
                                  <w:pPr>
                                    <w:rPr>
                                      <w:lang w:val="fr-FR"/>
                                    </w:rPr>
                                  </w:pPr>
                                  <w:r w:rsidRPr="00C157C6">
                                    <w:rPr>
                                      <w:lang w:val="fr-FR"/>
                                    </w:rPr>
                                    <w:t xml:space="preserve"> </w:t>
                                  </w:r>
                                  <w:r w:rsidR="00C157C6" w:rsidRPr="00C157C6">
                                    <w:rPr>
                                      <w:sz w:val="22"/>
                                      <w:szCs w:val="22"/>
                                      <w:lang w:val="fr-FR"/>
                                    </w:rPr>
                                    <w:t xml:space="preserve">Monique </w:t>
                                  </w:r>
                                  <w:proofErr w:type="spellStart"/>
                                  <w:r w:rsidR="00C157C6" w:rsidRPr="00C157C6">
                                    <w:rPr>
                                      <w:sz w:val="22"/>
                                      <w:szCs w:val="22"/>
                                      <w:lang w:val="fr-FR"/>
                                    </w:rPr>
                                    <w:t>Dai</w:t>
                                  </w:r>
                                  <w:proofErr w:type="spellEnd"/>
                                  <w:r w:rsidRPr="00C157C6">
                                    <w:rPr>
                                      <w:sz w:val="22"/>
                                      <w:szCs w:val="22"/>
                                      <w:lang w:val="fr-FR"/>
                                    </w:rPr>
                                    <w:t xml:space="preserve">/ Chester Rae de Vera/ </w:t>
                                  </w:r>
                                  <w:proofErr w:type="spellStart"/>
                                  <w:r w:rsidRPr="00C157C6">
                                    <w:rPr>
                                      <w:sz w:val="22"/>
                                      <w:szCs w:val="22"/>
                                      <w:lang w:val="fr-FR"/>
                                    </w:rPr>
                                    <w:t>Heping</w:t>
                                  </w:r>
                                  <w:proofErr w:type="spellEnd"/>
                                  <w:r w:rsidRPr="00C157C6">
                                    <w:rPr>
                                      <w:sz w:val="22"/>
                                      <w:szCs w:val="22"/>
                                      <w:lang w:val="fr-FR"/>
                                    </w:rPr>
                                    <w:t xml:space="preserve"> Song</w:t>
                                  </w:r>
                                </w:p>
                                <w:p w14:paraId="510849D8" w14:textId="77777777" w:rsidR="00530FBB" w:rsidRPr="00C157C6" w:rsidRDefault="00530FBB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  <w:p w14:paraId="493A5A0D" w14:textId="77777777" w:rsidR="00FB6528" w:rsidRPr="00C157C6" w:rsidRDefault="00FB6528" w:rsidP="00FB6528">
                                  <w:pPr>
                                    <w:pStyle w:val="Default"/>
                                    <w:rPr>
                                      <w:lang w:val="fr-FR"/>
                                    </w:rPr>
                                  </w:pPr>
                                </w:p>
                                <w:p w14:paraId="5DE5D504" w14:textId="5E9D7857" w:rsidR="00A91D75" w:rsidRPr="00A91D75" w:rsidRDefault="00FB6528" w:rsidP="00FB6528">
                                  <w:r w:rsidRPr="00C157C6">
                                    <w:rPr>
                                      <w:lang w:val="fr-FR"/>
                                    </w:rPr>
                                    <w:t xml:space="preserve"> </w:t>
                                  </w:r>
                                  <w:r w:rsidRPr="00FB6528">
                                    <w:rPr>
                                      <w:sz w:val="22"/>
                                      <w:szCs w:val="22"/>
                                    </w:rPr>
                                    <w:t xml:space="preserve">Snehalata / Hua Zhang / </w:t>
                                  </w:r>
                                  <w:proofErr w:type="spellStart"/>
                                  <w:r w:rsidRPr="00FB6528">
                                    <w:rPr>
                                      <w:sz w:val="22"/>
                                      <w:szCs w:val="22"/>
                                    </w:rPr>
                                    <w:t>Yateng</w:t>
                                  </w:r>
                                  <w:proofErr w:type="spellEnd"/>
                                  <w:r w:rsidRPr="00FB6528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B6528">
                                    <w:rPr>
                                      <w:sz w:val="22"/>
                                      <w:szCs w:val="22"/>
                                    </w:rPr>
                                    <w:t>Geng</w:t>
                                  </w:r>
                                  <w:proofErr w:type="spellEnd"/>
                                  <w:r w:rsidRPr="00FB6528">
                                    <w:rPr>
                                      <w:sz w:val="22"/>
                                      <w:szCs w:val="22"/>
                                    </w:rPr>
                                    <w:t xml:space="preserve"> / Chester Rae de Vera/ </w:t>
                                  </w:r>
                                  <w:proofErr w:type="spellStart"/>
                                  <w:r w:rsidRPr="00FB6528">
                                    <w:rPr>
                                      <w:sz w:val="22"/>
                                      <w:szCs w:val="22"/>
                                    </w:rPr>
                                    <w:t>Heping</w:t>
                                  </w:r>
                                  <w:proofErr w:type="spellEnd"/>
                                  <w:r w:rsidRPr="00FB6528">
                                    <w:rPr>
                                      <w:sz w:val="22"/>
                                      <w:szCs w:val="22"/>
                                    </w:rPr>
                                    <w:t xml:space="preserve"> Song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369242" id="Text Box 7" o:spid="_x0000_s1027" type="#_x0000_t202" style="width:392.65pt;height: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QNGQIAADM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" filled="f" stroked="f" strokeweight=".5pt">
                      <v:textbox>
                        <w:txbxContent>
                          <w:p w14:paraId="51F41470" w14:textId="77777777" w:rsidR="00FB6528" w:rsidRDefault="00FB6528" w:rsidP="00FB6528">
                            <w:pPr>
                              <w:pStyle w:val="Default"/>
                            </w:pPr>
                          </w:p>
                          <w:p w14:paraId="1BC0DDC3" w14:textId="14A7131F" w:rsidR="00A91D75" w:rsidRPr="00C157C6" w:rsidRDefault="00FB6528" w:rsidP="00FB6528">
                            <w:pPr>
                              <w:rPr>
                                <w:lang w:val="fr-FR"/>
                              </w:rPr>
                            </w:pPr>
                            <w:r w:rsidRPr="00C157C6">
                              <w:rPr>
                                <w:lang w:val="fr-FR"/>
                              </w:rPr>
                              <w:t xml:space="preserve"> </w:t>
                            </w:r>
                            <w:r w:rsidR="00C157C6" w:rsidRPr="00C157C6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Monique </w:t>
                            </w:r>
                            <w:proofErr w:type="spellStart"/>
                            <w:r w:rsidR="00C157C6" w:rsidRPr="00C157C6">
                              <w:rPr>
                                <w:sz w:val="22"/>
                                <w:szCs w:val="22"/>
                                <w:lang w:val="fr-FR"/>
                              </w:rPr>
                              <w:t>Dai</w:t>
                            </w:r>
                            <w:proofErr w:type="spellEnd"/>
                            <w:r w:rsidRPr="00C157C6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/ Chester Rae de Vera/ </w:t>
                            </w:r>
                            <w:proofErr w:type="spellStart"/>
                            <w:r w:rsidRPr="00C157C6">
                              <w:rPr>
                                <w:sz w:val="22"/>
                                <w:szCs w:val="22"/>
                                <w:lang w:val="fr-FR"/>
                              </w:rPr>
                              <w:t>Heping</w:t>
                            </w:r>
                            <w:proofErr w:type="spellEnd"/>
                            <w:r w:rsidRPr="00C157C6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Song</w:t>
                            </w:r>
                          </w:p>
                          <w:p w14:paraId="510849D8" w14:textId="77777777" w:rsidR="00530FBB" w:rsidRPr="00C157C6" w:rsidRDefault="00530FBB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493A5A0D" w14:textId="77777777" w:rsidR="00FB6528" w:rsidRPr="00C157C6" w:rsidRDefault="00FB6528" w:rsidP="00FB6528">
                            <w:pPr>
                              <w:pStyle w:val="Default"/>
                              <w:rPr>
                                <w:lang w:val="fr-FR"/>
                              </w:rPr>
                            </w:pPr>
                          </w:p>
                          <w:p w14:paraId="5DE5D504" w14:textId="5E9D7857" w:rsidR="00A91D75" w:rsidRPr="00A91D75" w:rsidRDefault="00FB6528" w:rsidP="00FB6528">
                            <w:r w:rsidRPr="00C157C6"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FB6528">
                              <w:rPr>
                                <w:sz w:val="22"/>
                                <w:szCs w:val="22"/>
                              </w:rPr>
                              <w:t xml:space="preserve">Snehalata / Hua Zhang / </w:t>
                            </w:r>
                            <w:proofErr w:type="spellStart"/>
                            <w:r w:rsidRPr="00FB6528">
                              <w:rPr>
                                <w:sz w:val="22"/>
                                <w:szCs w:val="22"/>
                              </w:rPr>
                              <w:t>Yateng</w:t>
                            </w:r>
                            <w:proofErr w:type="spellEnd"/>
                            <w:r w:rsidRPr="00FB652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6528">
                              <w:rPr>
                                <w:sz w:val="22"/>
                                <w:szCs w:val="22"/>
                              </w:rPr>
                              <w:t>Geng</w:t>
                            </w:r>
                            <w:proofErr w:type="spellEnd"/>
                            <w:r w:rsidRPr="00FB6528">
                              <w:rPr>
                                <w:sz w:val="22"/>
                                <w:szCs w:val="22"/>
                              </w:rPr>
                              <w:t xml:space="preserve"> / Chester Rae de Vera/ </w:t>
                            </w:r>
                            <w:proofErr w:type="spellStart"/>
                            <w:r w:rsidRPr="00FB6528">
                              <w:rPr>
                                <w:sz w:val="22"/>
                                <w:szCs w:val="22"/>
                              </w:rPr>
                              <w:t>Heping</w:t>
                            </w:r>
                            <w:proofErr w:type="spellEnd"/>
                            <w:r w:rsidRPr="00FB6528">
                              <w:rPr>
                                <w:sz w:val="22"/>
                                <w:szCs w:val="22"/>
                              </w:rPr>
                              <w:t xml:space="preserve"> Song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23218310" w14:textId="5D477703" w:rsidR="00A91D75" w:rsidRDefault="00A91D75" w:rsidP="00A91D75">
            <w:pPr>
              <w:rPr>
                <w:noProof/>
              </w:rPr>
            </w:pPr>
          </w:p>
        </w:tc>
        <w:tc>
          <w:tcPr>
            <w:tcW w:w="3483" w:type="dxa"/>
            <w:vAlign w:val="bottom"/>
          </w:tcPr>
          <w:p w14:paraId="57ADCE69" w14:textId="5980A828" w:rsidR="00A91D75" w:rsidRPr="00D967AC" w:rsidRDefault="00A91D75" w:rsidP="00A91D75">
            <w:pPr>
              <w:jc w:val="right"/>
              <w:rPr>
                <w:noProof/>
              </w:rPr>
            </w:pPr>
          </w:p>
        </w:tc>
      </w:tr>
    </w:tbl>
    <w:p w14:paraId="40900C86" w14:textId="77777777" w:rsidR="00C157C6" w:rsidRDefault="00C157C6" w:rsidP="003B58F7">
      <w:pPr>
        <w:rPr>
          <w:noProof/>
        </w:rPr>
      </w:pPr>
      <w:bookmarkStart w:id="0" w:name="_1._Test_Cases"/>
      <w:bookmarkStart w:id="1" w:name="_Toc127651011"/>
      <w:bookmarkStart w:id="2" w:name="_Hlk501114800"/>
      <w:bookmarkEnd w:id="0"/>
    </w:p>
    <w:p w14:paraId="64A4AA7A" w14:textId="2EDE76F3" w:rsidR="003B58F7" w:rsidRDefault="00C157C6" w:rsidP="007377CC">
      <w:pPr>
        <w:tabs>
          <w:tab w:val="left" w:pos="1940"/>
        </w:tabs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7887DB" wp14:editId="2F988D12">
            <wp:simplePos x="0" y="0"/>
            <wp:positionH relativeFrom="column">
              <wp:posOffset>810260</wp:posOffset>
            </wp:positionH>
            <wp:positionV relativeFrom="page">
              <wp:posOffset>2022475</wp:posOffset>
            </wp:positionV>
            <wp:extent cx="5477510" cy="5613400"/>
            <wp:effectExtent l="0" t="0" r="889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0596" t="552" r="4532" b="-552"/>
                    <a:stretch/>
                  </pic:blipFill>
                  <pic:spPr bwMode="auto">
                    <a:xfrm>
                      <a:off x="0" y="0"/>
                      <a:ext cx="5477510" cy="561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7CC">
        <w:rPr>
          <w:b/>
          <w:bCs/>
          <w:noProof/>
        </w:rPr>
        <w:tab/>
      </w:r>
    </w:p>
    <w:p w14:paraId="05ECD897" w14:textId="77777777" w:rsidR="003B58F7" w:rsidRDefault="003B58F7" w:rsidP="003B58F7">
      <w:pPr>
        <w:pStyle w:val="TOCHeading"/>
        <w:jc w:val="center"/>
      </w:pPr>
      <w:r>
        <w:lastRenderedPageBreak/>
        <w:t>Contents</w:t>
      </w:r>
    </w:p>
    <w:p w14:paraId="2F01FF5D" w14:textId="5F681025" w:rsidR="003B58F7" w:rsidRDefault="003B58F7" w:rsidP="003B58F7">
      <w:r>
        <w:t xml:space="preserve">1. </w:t>
      </w:r>
      <w:r w:rsidR="00FA7477">
        <w:t xml:space="preserve">Requirements    </w:t>
      </w:r>
      <w:r>
        <w:rPr>
          <w:rFonts w:ascii="CIDFont+F1" w:hAnsi="CIDFont+F1" w:cs="CIDFont+F1"/>
          <w:color w:val="262140"/>
          <w:szCs w:val="24"/>
          <w:lang w:val="en-CA"/>
        </w:rPr>
        <w:t>_________________________________________________</w:t>
      </w:r>
      <w:r w:rsidR="00FA7477">
        <w:rPr>
          <w:rFonts w:ascii="CIDFont+F1" w:hAnsi="CIDFont+F1" w:cs="CIDFont+F1"/>
          <w:color w:val="262140"/>
          <w:szCs w:val="24"/>
          <w:lang w:val="en-CA"/>
        </w:rPr>
        <w:t>_____________</w:t>
      </w:r>
      <w:proofErr w:type="gramStart"/>
      <w:r w:rsidR="00FA7477">
        <w:rPr>
          <w:rFonts w:ascii="CIDFont+F1" w:hAnsi="CIDFont+F1" w:cs="CIDFont+F1"/>
          <w:color w:val="262140"/>
          <w:szCs w:val="24"/>
          <w:lang w:val="en-CA"/>
        </w:rPr>
        <w:t>_</w:t>
      </w:r>
      <w:r>
        <w:rPr>
          <w:rFonts w:ascii="CIDFont+F1" w:hAnsi="CIDFont+F1" w:cs="CIDFont+F1"/>
          <w:color w:val="262140"/>
          <w:szCs w:val="24"/>
          <w:lang w:val="en-CA"/>
        </w:rPr>
        <w:t xml:space="preserve">  </w:t>
      </w:r>
      <w:r>
        <w:t>3</w:t>
      </w:r>
      <w:proofErr w:type="gramEnd"/>
    </w:p>
    <w:p w14:paraId="7AAE71A4" w14:textId="0ED801E5" w:rsidR="003B58F7" w:rsidRDefault="003B58F7" w:rsidP="003B58F7">
      <w:r>
        <w:t xml:space="preserve">    1.1 </w:t>
      </w:r>
      <w:r w:rsidR="00FA7477" w:rsidRPr="00FA7477">
        <w:t xml:space="preserve">Functional </w:t>
      </w:r>
      <w:proofErr w:type="gramStart"/>
      <w:r w:rsidR="00FA7477" w:rsidRPr="00FA7477">
        <w:t>Requirements</w:t>
      </w:r>
      <w:r>
        <w:t xml:space="preserve">  </w:t>
      </w:r>
      <w:r>
        <w:rPr>
          <w:rFonts w:ascii="CIDFont+F1" w:hAnsi="CIDFont+F1" w:cs="CIDFont+F1"/>
          <w:color w:val="262140"/>
          <w:szCs w:val="24"/>
          <w:lang w:val="en-CA"/>
        </w:rPr>
        <w:t>_</w:t>
      </w:r>
      <w:proofErr w:type="gramEnd"/>
      <w:r>
        <w:rPr>
          <w:rFonts w:ascii="CIDFont+F1" w:hAnsi="CIDFont+F1" w:cs="CIDFont+F1"/>
          <w:color w:val="262140"/>
          <w:szCs w:val="24"/>
          <w:lang w:val="en-CA"/>
        </w:rPr>
        <w:t xml:space="preserve">__________________________________________________  </w:t>
      </w:r>
      <w:r>
        <w:t>3</w:t>
      </w:r>
    </w:p>
    <w:p w14:paraId="114A9F23" w14:textId="21D488CE" w:rsidR="003B58F7" w:rsidRPr="00AF4407" w:rsidRDefault="003B58F7" w:rsidP="003B58F7">
      <w:r w:rsidRPr="00AF4407">
        <w:t xml:space="preserve">    1.2 </w:t>
      </w:r>
      <w:r w:rsidR="00FA7477" w:rsidRPr="00AF4407">
        <w:t>Non-functional Requirements</w:t>
      </w:r>
      <w:r w:rsidRPr="00AF4407">
        <w:t xml:space="preserve"> </w:t>
      </w:r>
      <w:r w:rsidRPr="00AF4407">
        <w:rPr>
          <w:rFonts w:ascii="CIDFont+F1" w:hAnsi="CIDFont+F1" w:cs="CIDFont+F1"/>
          <w:color w:val="262140"/>
          <w:szCs w:val="24"/>
        </w:rPr>
        <w:t>____________________________________________</w:t>
      </w:r>
      <w:proofErr w:type="gramStart"/>
      <w:r w:rsidRPr="00AF4407">
        <w:rPr>
          <w:rFonts w:ascii="CIDFont+F1" w:hAnsi="CIDFont+F1" w:cs="CIDFont+F1"/>
          <w:color w:val="262140"/>
          <w:szCs w:val="24"/>
        </w:rPr>
        <w:t xml:space="preserve">_  </w:t>
      </w:r>
      <w:r w:rsidRPr="00AF4407">
        <w:t>3</w:t>
      </w:r>
      <w:proofErr w:type="gramEnd"/>
      <w:r w:rsidR="00417C4B" w:rsidRPr="00AF4407">
        <w:t xml:space="preserve"> &amp; 4</w:t>
      </w:r>
    </w:p>
    <w:p w14:paraId="76C7AD3F" w14:textId="7F053DF9" w:rsidR="003B58F7" w:rsidRPr="00417C4B" w:rsidRDefault="003B58F7" w:rsidP="003B58F7">
      <w:pPr>
        <w:rPr>
          <w:lang w:val="en-CA"/>
        </w:rPr>
      </w:pPr>
      <w:r w:rsidRPr="00417C4B">
        <w:rPr>
          <w:lang w:val="en-CA"/>
        </w:rPr>
        <w:t xml:space="preserve">    1.3 </w:t>
      </w:r>
      <w:r w:rsidR="00FA7477" w:rsidRPr="00417C4B">
        <w:rPr>
          <w:lang w:val="en-CA"/>
        </w:rPr>
        <w:t xml:space="preserve">UI/UX </w:t>
      </w:r>
      <w:proofErr w:type="gramStart"/>
      <w:r w:rsidR="00FA7477" w:rsidRPr="00417C4B">
        <w:rPr>
          <w:lang w:val="en-CA"/>
        </w:rPr>
        <w:t>Considerations</w:t>
      </w:r>
      <w:r w:rsidRPr="00417C4B">
        <w:rPr>
          <w:lang w:val="en-CA"/>
        </w:rPr>
        <w:t xml:space="preserve">  </w:t>
      </w:r>
      <w:r w:rsidRPr="00417C4B">
        <w:rPr>
          <w:rFonts w:ascii="CIDFont+F1" w:hAnsi="CIDFont+F1" w:cs="CIDFont+F1"/>
          <w:color w:val="262140"/>
          <w:szCs w:val="24"/>
          <w:lang w:val="en-CA"/>
        </w:rPr>
        <w:t>_</w:t>
      </w:r>
      <w:proofErr w:type="gramEnd"/>
      <w:r w:rsidRPr="00417C4B">
        <w:rPr>
          <w:rFonts w:ascii="CIDFont+F1" w:hAnsi="CIDFont+F1" w:cs="CIDFont+F1"/>
          <w:color w:val="262140"/>
          <w:szCs w:val="24"/>
          <w:lang w:val="en-CA"/>
        </w:rPr>
        <w:t>_______________________________________________</w:t>
      </w:r>
      <w:r w:rsidR="00417C4B" w:rsidRPr="00417C4B">
        <w:rPr>
          <w:rFonts w:ascii="CIDFont+F1" w:hAnsi="CIDFont+F1" w:cs="CIDFont+F1"/>
          <w:color w:val="262140"/>
          <w:szCs w:val="24"/>
          <w:lang w:val="en-CA"/>
        </w:rPr>
        <w:t>______</w:t>
      </w:r>
      <w:r w:rsidRPr="00417C4B">
        <w:rPr>
          <w:rFonts w:ascii="CIDFont+F1" w:hAnsi="CIDFont+F1" w:cs="CIDFont+F1"/>
          <w:color w:val="262140"/>
          <w:szCs w:val="24"/>
          <w:lang w:val="en-CA"/>
        </w:rPr>
        <w:t xml:space="preserve"> </w:t>
      </w:r>
      <w:r w:rsidR="00417C4B" w:rsidRPr="00417C4B">
        <w:rPr>
          <w:rFonts w:ascii="CIDFont+F1" w:hAnsi="CIDFont+F1" w:cs="CIDFont+F1"/>
          <w:color w:val="262140"/>
          <w:szCs w:val="24"/>
          <w:lang w:val="en-CA"/>
        </w:rPr>
        <w:t xml:space="preserve"> </w:t>
      </w:r>
      <w:r w:rsidR="00417C4B" w:rsidRPr="00417C4B">
        <w:rPr>
          <w:lang w:val="en-CA"/>
        </w:rPr>
        <w:t>4</w:t>
      </w:r>
    </w:p>
    <w:p w14:paraId="654E382E" w14:textId="0E6DB16C" w:rsidR="003B58F7" w:rsidRDefault="003B58F7" w:rsidP="003B58F7">
      <w:r>
        <w:t xml:space="preserve">2. </w:t>
      </w:r>
      <w:r w:rsidR="00FA7477">
        <w:t>Project Plan</w:t>
      </w:r>
      <w:r w:rsidR="003D153C">
        <w:t xml:space="preserve">  </w:t>
      </w:r>
      <w:r w:rsidR="00921E9B">
        <w:t xml:space="preserve"> </w:t>
      </w:r>
      <w:r w:rsidR="003D153C">
        <w:rPr>
          <w:rFonts w:ascii="CIDFont+F1" w:hAnsi="CIDFont+F1" w:cs="CIDFont+F1"/>
          <w:color w:val="262140"/>
          <w:szCs w:val="24"/>
          <w:lang w:val="en-CA"/>
        </w:rPr>
        <w:t>__</w:t>
      </w:r>
      <w:r>
        <w:rPr>
          <w:rFonts w:ascii="CIDFont+F1" w:hAnsi="CIDFont+F1" w:cs="CIDFont+F1"/>
          <w:color w:val="262140"/>
          <w:szCs w:val="24"/>
          <w:lang w:val="en-CA"/>
        </w:rPr>
        <w:t>_________________________________________________</w:t>
      </w:r>
      <w:r w:rsidR="00417C4B">
        <w:rPr>
          <w:rFonts w:ascii="CIDFont+F1" w:hAnsi="CIDFont+F1" w:cs="CIDFont+F1"/>
          <w:color w:val="262140"/>
          <w:szCs w:val="24"/>
          <w:lang w:val="en-CA"/>
        </w:rPr>
        <w:t>_____________</w:t>
      </w:r>
      <w:proofErr w:type="gramStart"/>
      <w:r w:rsidR="00417C4B">
        <w:rPr>
          <w:rFonts w:ascii="CIDFont+F1" w:hAnsi="CIDFont+F1" w:cs="CIDFont+F1"/>
          <w:color w:val="262140"/>
          <w:szCs w:val="24"/>
          <w:lang w:val="en-CA"/>
        </w:rPr>
        <w:t>_</w:t>
      </w:r>
      <w:r>
        <w:rPr>
          <w:rFonts w:ascii="CIDFont+F1" w:hAnsi="CIDFont+F1" w:cs="CIDFont+F1"/>
          <w:color w:val="262140"/>
          <w:szCs w:val="24"/>
          <w:lang w:val="en-CA"/>
        </w:rPr>
        <w:t xml:space="preserve"> </w:t>
      </w:r>
      <w:r w:rsidR="00921E9B">
        <w:rPr>
          <w:rFonts w:ascii="CIDFont+F1" w:hAnsi="CIDFont+F1" w:cs="CIDFont+F1"/>
          <w:color w:val="262140"/>
          <w:szCs w:val="24"/>
          <w:lang w:val="en-CA"/>
        </w:rPr>
        <w:t xml:space="preserve"> </w:t>
      </w:r>
      <w:r w:rsidR="00417C4B">
        <w:t>5</w:t>
      </w:r>
      <w:proofErr w:type="gramEnd"/>
    </w:p>
    <w:p w14:paraId="04CE24F1" w14:textId="1FE7A94C" w:rsidR="003B58F7" w:rsidRDefault="003B58F7" w:rsidP="003B58F7">
      <w:r>
        <w:t xml:space="preserve">    2.1 </w:t>
      </w:r>
      <w:r w:rsidR="00FA7477" w:rsidRPr="00FA7477">
        <w:t>Milestones</w:t>
      </w:r>
      <w:r>
        <w:t xml:space="preserve">   </w:t>
      </w:r>
      <w:r>
        <w:rPr>
          <w:rFonts w:ascii="CIDFont+F1" w:hAnsi="CIDFont+F1" w:cs="CIDFont+F1"/>
          <w:color w:val="262140"/>
          <w:szCs w:val="24"/>
          <w:lang w:val="en-CA"/>
        </w:rPr>
        <w:t>____________________________________________________</w:t>
      </w:r>
      <w:r w:rsidR="00417C4B">
        <w:rPr>
          <w:rFonts w:ascii="CIDFont+F1" w:hAnsi="CIDFont+F1" w:cs="CIDFont+F1"/>
          <w:color w:val="262140"/>
          <w:szCs w:val="24"/>
          <w:lang w:val="en-CA"/>
        </w:rPr>
        <w:t>__________</w:t>
      </w:r>
      <w:proofErr w:type="gramStart"/>
      <w:r w:rsidR="00417C4B">
        <w:rPr>
          <w:rFonts w:ascii="CIDFont+F1" w:hAnsi="CIDFont+F1" w:cs="CIDFont+F1"/>
          <w:color w:val="262140"/>
          <w:szCs w:val="24"/>
          <w:lang w:val="en-CA"/>
        </w:rPr>
        <w:t>_</w:t>
      </w:r>
      <w:r w:rsidR="00921E9B">
        <w:rPr>
          <w:rFonts w:ascii="CIDFont+F1" w:hAnsi="CIDFont+F1" w:cs="CIDFont+F1"/>
          <w:color w:val="262140"/>
          <w:szCs w:val="24"/>
          <w:lang w:val="en-CA"/>
        </w:rPr>
        <w:t xml:space="preserve"> </w:t>
      </w:r>
      <w:r>
        <w:rPr>
          <w:rFonts w:ascii="CIDFont+F1" w:hAnsi="CIDFont+F1" w:cs="CIDFont+F1"/>
          <w:color w:val="262140"/>
          <w:szCs w:val="24"/>
          <w:lang w:val="en-CA"/>
        </w:rPr>
        <w:t xml:space="preserve"> </w:t>
      </w:r>
      <w:r w:rsidR="00417C4B">
        <w:t>5</w:t>
      </w:r>
      <w:proofErr w:type="gramEnd"/>
      <w:r>
        <w:t xml:space="preserve"> </w:t>
      </w:r>
    </w:p>
    <w:p w14:paraId="736BD810" w14:textId="1875346C" w:rsidR="003B58F7" w:rsidRDefault="003B58F7" w:rsidP="003B58F7">
      <w:r>
        <w:t xml:space="preserve">    2.2 </w:t>
      </w:r>
      <w:r w:rsidR="00FA7477" w:rsidRPr="00FA7477">
        <w:t>Tasks</w:t>
      </w:r>
      <w:r>
        <w:t xml:space="preserve">   </w:t>
      </w:r>
      <w:r>
        <w:rPr>
          <w:rFonts w:ascii="CIDFont+F1" w:hAnsi="CIDFont+F1" w:cs="CIDFont+F1"/>
          <w:color w:val="262140"/>
          <w:szCs w:val="24"/>
          <w:lang w:val="en-CA"/>
        </w:rPr>
        <w:t>_________________________________________________</w:t>
      </w:r>
      <w:r w:rsidR="00417C4B">
        <w:rPr>
          <w:rFonts w:ascii="CIDFont+F1" w:hAnsi="CIDFont+F1" w:cs="CIDFont+F1"/>
          <w:color w:val="262140"/>
          <w:szCs w:val="24"/>
          <w:lang w:val="en-CA"/>
        </w:rPr>
        <w:t>________________</w:t>
      </w:r>
      <w:r>
        <w:rPr>
          <w:rFonts w:ascii="CIDFont+F1" w:hAnsi="CIDFont+F1" w:cs="CIDFont+F1"/>
          <w:color w:val="262140"/>
          <w:szCs w:val="24"/>
          <w:lang w:val="en-CA"/>
        </w:rPr>
        <w:t xml:space="preserve"> </w:t>
      </w:r>
      <w:r w:rsidR="00417C4B">
        <w:t>5</w:t>
      </w:r>
      <w:r>
        <w:t xml:space="preserve"> &amp; </w:t>
      </w:r>
      <w:r w:rsidR="00417C4B">
        <w:t>6</w:t>
      </w:r>
    </w:p>
    <w:p w14:paraId="19517DE3" w14:textId="40127927" w:rsidR="003B58F7" w:rsidRDefault="003B58F7" w:rsidP="00FA7477">
      <w:pPr>
        <w:ind w:firstLine="257"/>
      </w:pPr>
      <w:r>
        <w:t xml:space="preserve">2.3 </w:t>
      </w:r>
      <w:proofErr w:type="gramStart"/>
      <w:r w:rsidR="00FA7477">
        <w:t xml:space="preserve">Deadlines  </w:t>
      </w:r>
      <w:r>
        <w:rPr>
          <w:rFonts w:ascii="CIDFont+F1" w:hAnsi="CIDFont+F1" w:cs="CIDFont+F1"/>
          <w:color w:val="262140"/>
          <w:szCs w:val="24"/>
          <w:lang w:val="en-CA"/>
        </w:rPr>
        <w:t>_</w:t>
      </w:r>
      <w:proofErr w:type="gramEnd"/>
      <w:r>
        <w:rPr>
          <w:rFonts w:ascii="CIDFont+F1" w:hAnsi="CIDFont+F1" w:cs="CIDFont+F1"/>
          <w:color w:val="262140"/>
          <w:szCs w:val="24"/>
          <w:lang w:val="en-CA"/>
        </w:rPr>
        <w:t>________________________________________________</w:t>
      </w:r>
      <w:r w:rsidR="00417C4B">
        <w:rPr>
          <w:rFonts w:ascii="CIDFont+F1" w:hAnsi="CIDFont+F1" w:cs="CIDFont+F1"/>
          <w:color w:val="262140"/>
          <w:szCs w:val="24"/>
          <w:lang w:val="en-CA"/>
        </w:rPr>
        <w:t>_______________</w:t>
      </w:r>
      <w:r>
        <w:t xml:space="preserve"> </w:t>
      </w:r>
      <w:r w:rsidR="00417C4B">
        <w:t>6</w:t>
      </w:r>
    </w:p>
    <w:p w14:paraId="2FC45D10" w14:textId="6EEBF6FA" w:rsidR="00FA7477" w:rsidRDefault="00FA7477" w:rsidP="00FA7477">
      <w:r>
        <w:t xml:space="preserve">3. Roles and Responsibilities   </w:t>
      </w:r>
      <w:r>
        <w:rPr>
          <w:rFonts w:ascii="CIDFont+F1" w:hAnsi="CIDFont+F1" w:cs="CIDFont+F1"/>
          <w:color w:val="262140"/>
          <w:szCs w:val="24"/>
          <w:lang w:val="en-CA"/>
        </w:rPr>
        <w:t>________________________________________________</w:t>
      </w:r>
      <w:r w:rsidR="00417C4B">
        <w:rPr>
          <w:rFonts w:ascii="CIDFont+F1" w:hAnsi="CIDFont+F1" w:cs="CIDFont+F1"/>
          <w:color w:val="262140"/>
          <w:szCs w:val="24"/>
          <w:lang w:val="en-CA"/>
        </w:rPr>
        <w:t>___</w:t>
      </w:r>
      <w:proofErr w:type="gramStart"/>
      <w:r w:rsidR="00417C4B">
        <w:rPr>
          <w:rFonts w:ascii="CIDFont+F1" w:hAnsi="CIDFont+F1" w:cs="CIDFont+F1"/>
          <w:color w:val="262140"/>
          <w:szCs w:val="24"/>
          <w:lang w:val="en-CA"/>
        </w:rPr>
        <w:t>_</w:t>
      </w:r>
      <w:r>
        <w:rPr>
          <w:rFonts w:ascii="CIDFont+F1" w:hAnsi="CIDFont+F1" w:cs="CIDFont+F1"/>
          <w:color w:val="262140"/>
          <w:szCs w:val="24"/>
          <w:lang w:val="en-CA"/>
        </w:rPr>
        <w:t xml:space="preserve">  </w:t>
      </w:r>
      <w:r w:rsidR="00417C4B">
        <w:t>7</w:t>
      </w:r>
      <w:proofErr w:type="gramEnd"/>
    </w:p>
    <w:p w14:paraId="1B32F1BA" w14:textId="4BB92959" w:rsidR="00FA7477" w:rsidRPr="00AF4407" w:rsidRDefault="00FA7477" w:rsidP="00FA7477">
      <w:r w:rsidRPr="00AF4407">
        <w:t xml:space="preserve">    3.1 Monique Dai   </w:t>
      </w:r>
      <w:r w:rsidRPr="00AF4407">
        <w:rPr>
          <w:rFonts w:ascii="CIDFont+F1" w:hAnsi="CIDFont+F1" w:cs="CIDFont+F1"/>
          <w:color w:val="262140"/>
          <w:szCs w:val="24"/>
        </w:rPr>
        <w:t>____________________________________________________</w:t>
      </w:r>
      <w:r w:rsidR="00417C4B" w:rsidRPr="00AF4407">
        <w:rPr>
          <w:rFonts w:ascii="CIDFont+F1" w:hAnsi="CIDFont+F1" w:cs="CIDFont+F1"/>
          <w:color w:val="262140"/>
          <w:szCs w:val="24"/>
        </w:rPr>
        <w:t>________</w:t>
      </w:r>
      <w:proofErr w:type="gramStart"/>
      <w:r w:rsidR="00417C4B" w:rsidRPr="00AF4407">
        <w:rPr>
          <w:rFonts w:ascii="CIDFont+F1" w:hAnsi="CIDFont+F1" w:cs="CIDFont+F1"/>
          <w:color w:val="262140"/>
          <w:szCs w:val="24"/>
        </w:rPr>
        <w:t>_</w:t>
      </w:r>
      <w:r w:rsidRPr="00AF4407">
        <w:rPr>
          <w:rFonts w:ascii="CIDFont+F1" w:hAnsi="CIDFont+F1" w:cs="CIDFont+F1"/>
          <w:color w:val="262140"/>
          <w:szCs w:val="24"/>
        </w:rPr>
        <w:t xml:space="preserve">  </w:t>
      </w:r>
      <w:r w:rsidR="00417C4B" w:rsidRPr="00AF4407">
        <w:t>7</w:t>
      </w:r>
      <w:proofErr w:type="gramEnd"/>
      <w:r w:rsidRPr="00AF4407">
        <w:t xml:space="preserve"> </w:t>
      </w:r>
    </w:p>
    <w:p w14:paraId="0C70336B" w14:textId="1ABC95EC" w:rsidR="00FA7477" w:rsidRPr="00AF4407" w:rsidRDefault="00FA7477" w:rsidP="00FA7477">
      <w:r w:rsidRPr="00AF4407">
        <w:t xml:space="preserve">    3.2 Chester Rae de Vera   </w:t>
      </w:r>
      <w:r w:rsidRPr="00AF4407">
        <w:rPr>
          <w:rFonts w:ascii="CIDFont+F1" w:hAnsi="CIDFont+F1" w:cs="CIDFont+F1"/>
          <w:color w:val="262140"/>
          <w:szCs w:val="24"/>
        </w:rPr>
        <w:t>_________________________________________________</w:t>
      </w:r>
      <w:r w:rsidR="00417C4B" w:rsidRPr="00AF4407">
        <w:rPr>
          <w:rFonts w:ascii="CIDFont+F1" w:hAnsi="CIDFont+F1" w:cs="CIDFont+F1"/>
          <w:color w:val="262140"/>
          <w:szCs w:val="24"/>
        </w:rPr>
        <w:t>__</w:t>
      </w:r>
      <w:r w:rsidR="00D73E73" w:rsidRPr="00AF4407">
        <w:rPr>
          <w:rFonts w:ascii="CIDFont+F1" w:hAnsi="CIDFont+F1" w:cs="CIDFont+F1"/>
          <w:color w:val="262140"/>
          <w:szCs w:val="24"/>
        </w:rPr>
        <w:t>___</w:t>
      </w:r>
      <w:r w:rsidRPr="00AF4407">
        <w:rPr>
          <w:rFonts w:ascii="CIDFont+F1" w:hAnsi="CIDFont+F1" w:cs="CIDFont+F1"/>
          <w:color w:val="262140"/>
          <w:szCs w:val="24"/>
        </w:rPr>
        <w:t xml:space="preserve"> </w:t>
      </w:r>
      <w:r w:rsidR="00417C4B" w:rsidRPr="00AF4407">
        <w:t>7</w:t>
      </w:r>
    </w:p>
    <w:p w14:paraId="47714C9A" w14:textId="0FD559D2" w:rsidR="00FA7477" w:rsidRPr="00D73E73" w:rsidRDefault="00FA7477" w:rsidP="00FA7477">
      <w:pPr>
        <w:rPr>
          <w:lang w:val="en-CA"/>
        </w:rPr>
      </w:pPr>
      <w:r w:rsidRPr="00AF4407">
        <w:t xml:space="preserve">    </w:t>
      </w:r>
      <w:r w:rsidRPr="00D73E73">
        <w:rPr>
          <w:lang w:val="en-CA"/>
        </w:rPr>
        <w:t xml:space="preserve">3.3 </w:t>
      </w:r>
      <w:proofErr w:type="spellStart"/>
      <w:r w:rsidRPr="00D73E73">
        <w:rPr>
          <w:lang w:val="en-CA"/>
        </w:rPr>
        <w:t>Heping</w:t>
      </w:r>
      <w:proofErr w:type="spellEnd"/>
      <w:r w:rsidRPr="00D73E73">
        <w:rPr>
          <w:lang w:val="en-CA"/>
        </w:rPr>
        <w:t xml:space="preserve"> </w:t>
      </w:r>
      <w:proofErr w:type="gramStart"/>
      <w:r w:rsidRPr="00D73E73">
        <w:rPr>
          <w:lang w:val="en-CA"/>
        </w:rPr>
        <w:t xml:space="preserve">Song  </w:t>
      </w:r>
      <w:r w:rsidRPr="00D73E73">
        <w:rPr>
          <w:rFonts w:ascii="CIDFont+F1" w:hAnsi="CIDFont+F1" w:cs="CIDFont+F1"/>
          <w:color w:val="262140"/>
          <w:szCs w:val="24"/>
          <w:lang w:val="en-CA"/>
        </w:rPr>
        <w:t>_</w:t>
      </w:r>
      <w:proofErr w:type="gramEnd"/>
      <w:r w:rsidRPr="00D73E73">
        <w:rPr>
          <w:rFonts w:ascii="CIDFont+F1" w:hAnsi="CIDFont+F1" w:cs="CIDFont+F1"/>
          <w:color w:val="262140"/>
          <w:szCs w:val="24"/>
          <w:lang w:val="en-CA"/>
        </w:rPr>
        <w:t>________________________________________________</w:t>
      </w:r>
      <w:r w:rsidR="00417C4B" w:rsidRPr="00D73E73">
        <w:rPr>
          <w:rFonts w:ascii="CIDFont+F1" w:hAnsi="CIDFont+F1" w:cs="CIDFont+F1"/>
          <w:color w:val="262140"/>
          <w:szCs w:val="24"/>
          <w:lang w:val="en-CA"/>
        </w:rPr>
        <w:t>____________</w:t>
      </w:r>
      <w:r w:rsidR="00417C4B" w:rsidRPr="00D73E73">
        <w:rPr>
          <w:lang w:val="en-CA"/>
        </w:rPr>
        <w:t xml:space="preserve"> </w:t>
      </w:r>
      <w:r w:rsidRPr="00D73E73">
        <w:rPr>
          <w:lang w:val="en-CA"/>
        </w:rPr>
        <w:t xml:space="preserve"> 8</w:t>
      </w:r>
    </w:p>
    <w:p w14:paraId="55A43B24" w14:textId="77777777" w:rsidR="00FA7477" w:rsidRPr="00D73E73" w:rsidRDefault="00FA7477" w:rsidP="00FA7477">
      <w:pPr>
        <w:rPr>
          <w:lang w:val="en-CA"/>
        </w:rPr>
      </w:pPr>
    </w:p>
    <w:p w14:paraId="62D56BBD" w14:textId="64FD21D6" w:rsidR="00A24A1A" w:rsidRPr="002360D5" w:rsidRDefault="005A1907" w:rsidP="002360D5">
      <w:pPr>
        <w:pStyle w:val="Heading1"/>
        <w:tabs>
          <w:tab w:val="left" w:pos="7133"/>
        </w:tabs>
        <w:rPr>
          <w:color w:val="auto"/>
          <w:sz w:val="44"/>
          <w:szCs w:val="44"/>
        </w:rPr>
      </w:pPr>
      <w:bookmarkStart w:id="3" w:name="_Toc127651127"/>
      <w:r w:rsidRPr="003E6C84">
        <w:rPr>
          <w:color w:val="auto"/>
          <w:sz w:val="44"/>
          <w:szCs w:val="44"/>
        </w:rPr>
        <w:lastRenderedPageBreak/>
        <w:t xml:space="preserve">1. </w:t>
      </w:r>
      <w:bookmarkEnd w:id="1"/>
      <w:bookmarkEnd w:id="3"/>
      <w:r w:rsidR="007377CC" w:rsidRPr="007377CC">
        <w:rPr>
          <w:color w:val="auto"/>
          <w:sz w:val="44"/>
          <w:szCs w:val="44"/>
        </w:rPr>
        <w:t>requirements</w:t>
      </w:r>
      <w:r w:rsidR="00003459" w:rsidRPr="003E6C84">
        <w:rPr>
          <w:color w:val="auto"/>
          <w:sz w:val="44"/>
          <w:szCs w:val="44"/>
        </w:rPr>
        <w:tab/>
      </w:r>
      <w:bookmarkEnd w:id="2"/>
    </w:p>
    <w:p w14:paraId="001063F4" w14:textId="77777777" w:rsidR="002360D5" w:rsidRDefault="002360D5" w:rsidP="00A24A1A">
      <w:pPr>
        <w:rPr>
          <w:rFonts w:asciiTheme="majorHAnsi" w:hAnsiTheme="majorHAnsi"/>
          <w:b/>
          <w:bCs/>
          <w:sz w:val="28"/>
          <w:szCs w:val="28"/>
        </w:rPr>
      </w:pPr>
    </w:p>
    <w:p w14:paraId="5F2573C7" w14:textId="55ECFF71" w:rsidR="005A1907" w:rsidRPr="00B63099" w:rsidRDefault="005A1907" w:rsidP="00A24A1A">
      <w:pPr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B63099">
        <w:rPr>
          <w:rFonts w:asciiTheme="majorHAnsi" w:hAnsiTheme="majorHAnsi"/>
          <w:b/>
          <w:bCs/>
          <w:sz w:val="28"/>
          <w:szCs w:val="28"/>
        </w:rPr>
        <w:t xml:space="preserve">1.1  </w:t>
      </w:r>
      <w:r w:rsidR="007377CC">
        <w:rPr>
          <w:rFonts w:asciiTheme="majorHAnsi" w:hAnsiTheme="majorHAnsi"/>
          <w:b/>
          <w:bCs/>
          <w:sz w:val="28"/>
          <w:szCs w:val="28"/>
        </w:rPr>
        <w:t>F</w:t>
      </w:r>
      <w:r w:rsidR="007377CC" w:rsidRPr="007377CC">
        <w:rPr>
          <w:rFonts w:asciiTheme="majorHAnsi" w:hAnsiTheme="majorHAnsi"/>
          <w:b/>
          <w:bCs/>
          <w:sz w:val="28"/>
          <w:szCs w:val="28"/>
        </w:rPr>
        <w:t>unctional</w:t>
      </w:r>
      <w:proofErr w:type="gramEnd"/>
      <w:r w:rsidR="007377CC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7377CC" w:rsidRPr="007377CC">
        <w:rPr>
          <w:rFonts w:asciiTheme="majorHAnsi" w:hAnsiTheme="majorHAnsi"/>
          <w:b/>
          <w:bCs/>
          <w:sz w:val="28"/>
          <w:szCs w:val="28"/>
        </w:rPr>
        <w:t>Requirements</w:t>
      </w:r>
    </w:p>
    <w:p w14:paraId="11797CF7" w14:textId="337BA98E" w:rsidR="007377CC" w:rsidRPr="007377CC" w:rsidRDefault="007377CC" w:rsidP="00C254FD">
      <w:pPr>
        <w:ind w:left="357"/>
        <w:rPr>
          <w:b/>
          <w:bCs/>
        </w:rPr>
      </w:pPr>
      <w:r w:rsidRPr="007377CC">
        <w:rPr>
          <w:b/>
          <w:bCs/>
        </w:rPr>
        <w:t>a. User Inputs:</w:t>
      </w:r>
    </w:p>
    <w:p w14:paraId="7CBBD556" w14:textId="0ECC81C6" w:rsidR="007377CC" w:rsidRDefault="007377CC" w:rsidP="002360D5">
      <w:pPr>
        <w:pStyle w:val="ListParagraph"/>
        <w:numPr>
          <w:ilvl w:val="0"/>
          <w:numId w:val="45"/>
        </w:numPr>
      </w:pPr>
      <w:r>
        <w:t>Allow the user to enter the business or location name for which they want to scrape reviews.</w:t>
      </w:r>
    </w:p>
    <w:p w14:paraId="4CF43AA1" w14:textId="77777777" w:rsidR="007377CC" w:rsidRDefault="007377CC" w:rsidP="00C254FD">
      <w:pPr>
        <w:ind w:left="357"/>
      </w:pPr>
    </w:p>
    <w:p w14:paraId="752C44B4" w14:textId="2A247E69" w:rsidR="007377CC" w:rsidRPr="007377CC" w:rsidRDefault="007377CC" w:rsidP="00C254FD">
      <w:pPr>
        <w:ind w:left="357"/>
        <w:rPr>
          <w:b/>
          <w:bCs/>
        </w:rPr>
      </w:pPr>
      <w:r w:rsidRPr="007377CC">
        <w:rPr>
          <w:b/>
          <w:bCs/>
        </w:rPr>
        <w:t>b. Scraping:</w:t>
      </w:r>
    </w:p>
    <w:p w14:paraId="4E3BD881" w14:textId="7D34FF1C" w:rsidR="007377CC" w:rsidRDefault="007377CC" w:rsidP="002360D5">
      <w:pPr>
        <w:pStyle w:val="ListParagraph"/>
        <w:numPr>
          <w:ilvl w:val="0"/>
          <w:numId w:val="43"/>
        </w:numPr>
      </w:pPr>
      <w:r>
        <w:t>Use Python to automate the process of querying Google and extracting review data.</w:t>
      </w:r>
    </w:p>
    <w:p w14:paraId="012C6D0A" w14:textId="2CBECA30" w:rsidR="007377CC" w:rsidRDefault="007377CC" w:rsidP="002360D5">
      <w:pPr>
        <w:pStyle w:val="ListParagraph"/>
        <w:numPr>
          <w:ilvl w:val="0"/>
          <w:numId w:val="43"/>
        </w:numPr>
      </w:pPr>
      <w:r>
        <w:t>Retrieve review details, including reviewer name, rating, date, and comments.</w:t>
      </w:r>
    </w:p>
    <w:p w14:paraId="205FCC09" w14:textId="6AEC6D02" w:rsidR="007377CC" w:rsidRDefault="007377CC" w:rsidP="002360D5">
      <w:pPr>
        <w:pStyle w:val="ListParagraph"/>
        <w:numPr>
          <w:ilvl w:val="0"/>
          <w:numId w:val="43"/>
        </w:numPr>
      </w:pPr>
      <w:r>
        <w:t>Handle pagination to ensure all reviews are scraped.</w:t>
      </w:r>
    </w:p>
    <w:p w14:paraId="16233FFA" w14:textId="77777777" w:rsidR="007377CC" w:rsidRDefault="007377CC" w:rsidP="00C254FD">
      <w:pPr>
        <w:ind w:left="357"/>
      </w:pPr>
    </w:p>
    <w:p w14:paraId="59030417" w14:textId="38DA7E09" w:rsidR="007377CC" w:rsidRPr="007377CC" w:rsidRDefault="007377CC" w:rsidP="00C254FD">
      <w:pPr>
        <w:ind w:left="357"/>
        <w:rPr>
          <w:b/>
          <w:bCs/>
        </w:rPr>
      </w:pPr>
      <w:r w:rsidRPr="007377CC">
        <w:rPr>
          <w:b/>
          <w:bCs/>
        </w:rPr>
        <w:t>c. Data Storage:</w:t>
      </w:r>
    </w:p>
    <w:p w14:paraId="63C0DC71" w14:textId="0AA38C20" w:rsidR="007377CC" w:rsidRDefault="007377CC" w:rsidP="002360D5">
      <w:pPr>
        <w:pStyle w:val="ListParagraph"/>
        <w:numPr>
          <w:ilvl w:val="0"/>
          <w:numId w:val="47"/>
        </w:numPr>
      </w:pPr>
      <w:r>
        <w:t>Store the scraped review data in a structured format, such as CSV, JSON, or a database.</w:t>
      </w:r>
    </w:p>
    <w:p w14:paraId="78D5BF14" w14:textId="77777777" w:rsidR="007377CC" w:rsidRDefault="007377CC" w:rsidP="00C254FD">
      <w:pPr>
        <w:ind w:left="357"/>
      </w:pPr>
    </w:p>
    <w:p w14:paraId="7BB0292B" w14:textId="3121E434" w:rsidR="007377CC" w:rsidRPr="007377CC" w:rsidRDefault="007377CC" w:rsidP="00C254FD">
      <w:pPr>
        <w:ind w:left="357"/>
        <w:rPr>
          <w:b/>
          <w:bCs/>
        </w:rPr>
      </w:pPr>
      <w:r w:rsidRPr="007377CC">
        <w:rPr>
          <w:b/>
          <w:bCs/>
        </w:rPr>
        <w:t>d. User Interface:</w:t>
      </w:r>
    </w:p>
    <w:p w14:paraId="1313F6F5" w14:textId="06B604DA" w:rsidR="007377CC" w:rsidRDefault="007377CC" w:rsidP="002360D5">
      <w:pPr>
        <w:pStyle w:val="ListParagraph"/>
        <w:numPr>
          <w:ilvl w:val="0"/>
          <w:numId w:val="48"/>
        </w:numPr>
      </w:pPr>
      <w:r>
        <w:t>Develop a simple and intuitive command-line or graphical user interface (GUI) to interact with the scraper.</w:t>
      </w:r>
    </w:p>
    <w:p w14:paraId="12F38A0A" w14:textId="4091AE84" w:rsidR="007377CC" w:rsidRDefault="007377CC" w:rsidP="002360D5">
      <w:pPr>
        <w:pStyle w:val="ListParagraph"/>
        <w:numPr>
          <w:ilvl w:val="0"/>
          <w:numId w:val="48"/>
        </w:numPr>
      </w:pPr>
      <w:r>
        <w:t>Display progress indicators during the scraping process.</w:t>
      </w:r>
    </w:p>
    <w:p w14:paraId="240363F2" w14:textId="199A5B95" w:rsidR="007377CC" w:rsidRDefault="007377CC" w:rsidP="002360D5">
      <w:pPr>
        <w:pStyle w:val="ListParagraph"/>
        <w:numPr>
          <w:ilvl w:val="0"/>
          <w:numId w:val="48"/>
        </w:numPr>
      </w:pPr>
      <w:r>
        <w:t>Provide feedback or error messages for invalid inputs or connection issues.</w:t>
      </w:r>
    </w:p>
    <w:p w14:paraId="311E0B3D" w14:textId="77777777" w:rsidR="007377CC" w:rsidRDefault="007377CC" w:rsidP="00C254FD">
      <w:pPr>
        <w:ind w:left="357"/>
      </w:pPr>
    </w:p>
    <w:p w14:paraId="27D5CD4C" w14:textId="605D90B9" w:rsidR="007377CC" w:rsidRPr="007377CC" w:rsidRDefault="007377CC" w:rsidP="00C254FD">
      <w:pPr>
        <w:ind w:left="357"/>
        <w:rPr>
          <w:b/>
          <w:bCs/>
        </w:rPr>
      </w:pPr>
      <w:r w:rsidRPr="007377CC">
        <w:rPr>
          <w:b/>
          <w:bCs/>
        </w:rPr>
        <w:t>e. Exception Handling:</w:t>
      </w:r>
    </w:p>
    <w:p w14:paraId="5031A19E" w14:textId="6C48C697" w:rsidR="007377CC" w:rsidRDefault="007377CC" w:rsidP="002360D5">
      <w:pPr>
        <w:pStyle w:val="ListParagraph"/>
        <w:numPr>
          <w:ilvl w:val="0"/>
          <w:numId w:val="50"/>
        </w:numPr>
      </w:pPr>
      <w:r>
        <w:t>Implement error handling mechanisms to address common exceptions, such as connection errors or timeouts.</w:t>
      </w:r>
    </w:p>
    <w:p w14:paraId="1B120F68" w14:textId="77777777" w:rsidR="007377CC" w:rsidRDefault="007377CC" w:rsidP="00C254FD">
      <w:pPr>
        <w:ind w:left="357"/>
      </w:pPr>
    </w:p>
    <w:p w14:paraId="6D998B7A" w14:textId="0085FA5A" w:rsidR="007377CC" w:rsidRPr="007377CC" w:rsidRDefault="007377CC" w:rsidP="00C254FD">
      <w:pPr>
        <w:ind w:left="357"/>
        <w:rPr>
          <w:b/>
          <w:bCs/>
        </w:rPr>
      </w:pPr>
      <w:r w:rsidRPr="007377CC">
        <w:rPr>
          <w:b/>
          <w:bCs/>
        </w:rPr>
        <w:t>f. Logging:</w:t>
      </w:r>
    </w:p>
    <w:p w14:paraId="178B5860" w14:textId="2F03B940" w:rsidR="00A24A1A" w:rsidRPr="002360D5" w:rsidRDefault="007377CC" w:rsidP="002360D5">
      <w:pPr>
        <w:pStyle w:val="ListParagraph"/>
        <w:numPr>
          <w:ilvl w:val="0"/>
          <w:numId w:val="52"/>
        </w:numPr>
      </w:pPr>
      <w:r>
        <w:t>Implement logging functionality to record important events, errors, and debugging information.</w:t>
      </w:r>
    </w:p>
    <w:p w14:paraId="3CD1C12F" w14:textId="77777777" w:rsidR="002360D5" w:rsidRDefault="002360D5" w:rsidP="00A24A1A">
      <w:pPr>
        <w:rPr>
          <w:rFonts w:asciiTheme="majorHAnsi" w:hAnsiTheme="majorHAnsi"/>
          <w:b/>
          <w:bCs/>
          <w:sz w:val="28"/>
          <w:szCs w:val="28"/>
        </w:rPr>
      </w:pPr>
    </w:p>
    <w:p w14:paraId="792D07F9" w14:textId="7D4354D6" w:rsidR="005A1907" w:rsidRPr="00B63099" w:rsidRDefault="005A1907" w:rsidP="00A24A1A">
      <w:pPr>
        <w:rPr>
          <w:rFonts w:asciiTheme="majorHAnsi" w:hAnsiTheme="majorHAnsi"/>
          <w:b/>
          <w:bCs/>
          <w:sz w:val="28"/>
          <w:szCs w:val="28"/>
        </w:rPr>
      </w:pPr>
      <w:r w:rsidRPr="00B63099">
        <w:rPr>
          <w:rFonts w:asciiTheme="majorHAnsi" w:hAnsiTheme="majorHAnsi"/>
          <w:b/>
          <w:bCs/>
          <w:sz w:val="28"/>
          <w:szCs w:val="28"/>
        </w:rPr>
        <w:t xml:space="preserve">1.2 </w:t>
      </w:r>
      <w:r w:rsidR="007377CC" w:rsidRPr="007377CC">
        <w:rPr>
          <w:rFonts w:asciiTheme="majorHAnsi" w:hAnsiTheme="majorHAnsi"/>
          <w:b/>
          <w:bCs/>
          <w:sz w:val="28"/>
          <w:szCs w:val="28"/>
        </w:rPr>
        <w:t>Non-functional Requirements</w:t>
      </w:r>
    </w:p>
    <w:p w14:paraId="580AF15F" w14:textId="487D0057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a. Performance:</w:t>
      </w:r>
    </w:p>
    <w:p w14:paraId="36DABAE1" w14:textId="4FE3FC76" w:rsidR="0093507F" w:rsidRDefault="0093507F" w:rsidP="002360D5">
      <w:pPr>
        <w:pStyle w:val="ListParagraph"/>
        <w:numPr>
          <w:ilvl w:val="0"/>
          <w:numId w:val="54"/>
        </w:numPr>
      </w:pPr>
      <w:r>
        <w:lastRenderedPageBreak/>
        <w:t>Optimize the scraper for efficient and timely retrieval of reviews.</w:t>
      </w:r>
    </w:p>
    <w:p w14:paraId="00401CC3" w14:textId="77777777" w:rsidR="0093507F" w:rsidRDefault="0093507F" w:rsidP="0093507F">
      <w:pPr>
        <w:ind w:left="360"/>
      </w:pPr>
    </w:p>
    <w:p w14:paraId="1ED91C08" w14:textId="7E82F7F9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b. Reliability:</w:t>
      </w:r>
    </w:p>
    <w:p w14:paraId="0A15196E" w14:textId="0B544494" w:rsidR="0093507F" w:rsidRDefault="0093507F" w:rsidP="002360D5">
      <w:pPr>
        <w:pStyle w:val="ListParagraph"/>
        <w:numPr>
          <w:ilvl w:val="0"/>
          <w:numId w:val="56"/>
        </w:numPr>
      </w:pPr>
      <w:r>
        <w:t>Ensure the scraper handles unexpected scenarios gracefully and recovers from failures.</w:t>
      </w:r>
    </w:p>
    <w:p w14:paraId="667D3F1D" w14:textId="77777777" w:rsidR="0093507F" w:rsidRDefault="0093507F" w:rsidP="0093507F">
      <w:pPr>
        <w:ind w:left="360"/>
      </w:pPr>
    </w:p>
    <w:p w14:paraId="73BE9A92" w14:textId="016FFAA8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c. Security:</w:t>
      </w:r>
    </w:p>
    <w:p w14:paraId="723CD38A" w14:textId="6ADB7B4E" w:rsidR="0093507F" w:rsidRDefault="0093507F" w:rsidP="002360D5">
      <w:pPr>
        <w:pStyle w:val="ListParagraph"/>
        <w:numPr>
          <w:ilvl w:val="0"/>
          <w:numId w:val="58"/>
        </w:numPr>
      </w:pPr>
      <w:r>
        <w:t>Handle user inputs securely to prevent injection attacks.</w:t>
      </w:r>
    </w:p>
    <w:p w14:paraId="228C42C1" w14:textId="77777777" w:rsidR="0093507F" w:rsidRDefault="0093507F" w:rsidP="0093507F">
      <w:pPr>
        <w:ind w:left="360"/>
      </w:pPr>
    </w:p>
    <w:p w14:paraId="15FA5663" w14:textId="3FEFA16C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d. Maintainability:</w:t>
      </w:r>
    </w:p>
    <w:p w14:paraId="086B3863" w14:textId="44D854A0" w:rsidR="005A1907" w:rsidRDefault="0093507F" w:rsidP="002360D5">
      <w:pPr>
        <w:pStyle w:val="ListParagraph"/>
        <w:numPr>
          <w:ilvl w:val="0"/>
          <w:numId w:val="60"/>
        </w:numPr>
      </w:pPr>
      <w:r>
        <w:t>Write clean, modular, and well-documented code for easy maintenance and future enhancements.</w:t>
      </w:r>
    </w:p>
    <w:p w14:paraId="24248C1E" w14:textId="77777777" w:rsidR="005A1907" w:rsidRDefault="005A1907" w:rsidP="0093507F">
      <w:pPr>
        <w:rPr>
          <w:b/>
          <w:bCs/>
        </w:rPr>
      </w:pPr>
    </w:p>
    <w:p w14:paraId="7015B5BA" w14:textId="48D73B50" w:rsidR="005A1907" w:rsidRPr="00B63099" w:rsidRDefault="005A1907" w:rsidP="00A24A1A">
      <w:pPr>
        <w:rPr>
          <w:rFonts w:asciiTheme="majorHAnsi" w:hAnsiTheme="majorHAnsi"/>
          <w:b/>
          <w:bCs/>
          <w:sz w:val="28"/>
          <w:szCs w:val="28"/>
        </w:rPr>
      </w:pPr>
      <w:r w:rsidRPr="00B63099">
        <w:rPr>
          <w:rFonts w:asciiTheme="majorHAnsi" w:hAnsiTheme="majorHAnsi"/>
          <w:b/>
          <w:bCs/>
          <w:sz w:val="28"/>
          <w:szCs w:val="28"/>
        </w:rPr>
        <w:t xml:space="preserve">1.3 </w:t>
      </w:r>
      <w:r w:rsidR="0093507F" w:rsidRPr="0093507F">
        <w:rPr>
          <w:rFonts w:asciiTheme="majorHAnsi" w:hAnsiTheme="majorHAnsi"/>
          <w:b/>
          <w:bCs/>
          <w:sz w:val="28"/>
          <w:szCs w:val="28"/>
        </w:rPr>
        <w:t>UI/UX Considerations</w:t>
      </w:r>
    </w:p>
    <w:p w14:paraId="5D22A8BA" w14:textId="4FF4B8E9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a. Framework Selection:</w:t>
      </w:r>
    </w:p>
    <w:p w14:paraId="15AFDFC2" w14:textId="6EE69D7A" w:rsidR="0093507F" w:rsidRPr="0093507F" w:rsidRDefault="0093507F" w:rsidP="002360D5">
      <w:pPr>
        <w:pStyle w:val="ListParagraph"/>
        <w:numPr>
          <w:ilvl w:val="0"/>
          <w:numId w:val="62"/>
        </w:numPr>
      </w:pPr>
      <w:r w:rsidRPr="0093507F">
        <w:t xml:space="preserve">Choose an appropriate framework for developing the user interface based on requirements, such as </w:t>
      </w:r>
      <w:proofErr w:type="spellStart"/>
      <w:r w:rsidRPr="0093507F">
        <w:t>PyQt</w:t>
      </w:r>
      <w:proofErr w:type="spellEnd"/>
      <w:r w:rsidRPr="0093507F">
        <w:t xml:space="preserve">, </w:t>
      </w:r>
      <w:proofErr w:type="spellStart"/>
      <w:r w:rsidRPr="0093507F">
        <w:t>Tkinter</w:t>
      </w:r>
      <w:proofErr w:type="spellEnd"/>
      <w:r w:rsidRPr="0093507F">
        <w:t>, or Flask.</w:t>
      </w:r>
    </w:p>
    <w:p w14:paraId="1727D671" w14:textId="77777777" w:rsidR="0093507F" w:rsidRPr="0093507F" w:rsidRDefault="0093507F" w:rsidP="0093507F">
      <w:pPr>
        <w:ind w:left="360"/>
        <w:rPr>
          <w:b/>
          <w:bCs/>
        </w:rPr>
      </w:pPr>
    </w:p>
    <w:p w14:paraId="1EFBECC6" w14:textId="7A669716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b. User-Friendly Design:</w:t>
      </w:r>
    </w:p>
    <w:p w14:paraId="2B43D831" w14:textId="3DC9F6B7" w:rsidR="0093507F" w:rsidRPr="0093507F" w:rsidRDefault="0093507F" w:rsidP="002360D5">
      <w:pPr>
        <w:pStyle w:val="ListParagraph"/>
        <w:numPr>
          <w:ilvl w:val="0"/>
          <w:numId w:val="64"/>
        </w:numPr>
      </w:pPr>
      <w:r w:rsidRPr="0093507F">
        <w:t>Design an intuitive and visually appealing user interface.</w:t>
      </w:r>
    </w:p>
    <w:p w14:paraId="64C9A3F1" w14:textId="273C615D" w:rsidR="0093507F" w:rsidRPr="0093507F" w:rsidRDefault="0093507F" w:rsidP="002360D5">
      <w:pPr>
        <w:pStyle w:val="ListParagraph"/>
        <w:numPr>
          <w:ilvl w:val="0"/>
          <w:numId w:val="64"/>
        </w:numPr>
      </w:pPr>
      <w:r w:rsidRPr="0093507F">
        <w:t>Provide clear instructions and labels for input fields and buttons.</w:t>
      </w:r>
    </w:p>
    <w:p w14:paraId="26A35415" w14:textId="77777777" w:rsidR="0093507F" w:rsidRPr="0093507F" w:rsidRDefault="0093507F" w:rsidP="0093507F">
      <w:pPr>
        <w:ind w:left="360"/>
        <w:rPr>
          <w:b/>
          <w:bCs/>
        </w:rPr>
      </w:pPr>
    </w:p>
    <w:p w14:paraId="6229DC64" w14:textId="5AA32E41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c. Progress Indicators:</w:t>
      </w:r>
    </w:p>
    <w:p w14:paraId="7AF8D98B" w14:textId="4CD0D5F0" w:rsidR="0093507F" w:rsidRPr="0093507F" w:rsidRDefault="0093507F" w:rsidP="002360D5">
      <w:pPr>
        <w:pStyle w:val="ListParagraph"/>
        <w:numPr>
          <w:ilvl w:val="0"/>
          <w:numId w:val="66"/>
        </w:numPr>
      </w:pPr>
      <w:r w:rsidRPr="0093507F">
        <w:t>Display loading bars, spinners, or progress percentages to indicate the progress of the scraping process.</w:t>
      </w:r>
    </w:p>
    <w:p w14:paraId="37BE94F2" w14:textId="77777777" w:rsidR="0093507F" w:rsidRPr="0093507F" w:rsidRDefault="0093507F" w:rsidP="0093507F">
      <w:pPr>
        <w:ind w:left="360"/>
        <w:rPr>
          <w:b/>
          <w:bCs/>
        </w:rPr>
      </w:pPr>
    </w:p>
    <w:p w14:paraId="27331D72" w14:textId="41325B2A" w:rsidR="0093507F" w:rsidRPr="0093507F" w:rsidRDefault="0093507F" w:rsidP="0093507F">
      <w:pPr>
        <w:ind w:left="360"/>
        <w:rPr>
          <w:b/>
          <w:bCs/>
        </w:rPr>
      </w:pPr>
      <w:r w:rsidRPr="0093507F">
        <w:rPr>
          <w:b/>
          <w:bCs/>
        </w:rPr>
        <w:t>d. Error Handling:</w:t>
      </w:r>
    </w:p>
    <w:p w14:paraId="6EFD6FB5" w14:textId="7DE56F2C" w:rsidR="0093507F" w:rsidRPr="0093507F" w:rsidRDefault="0093507F" w:rsidP="002360D5">
      <w:pPr>
        <w:pStyle w:val="ListParagraph"/>
        <w:numPr>
          <w:ilvl w:val="0"/>
          <w:numId w:val="68"/>
        </w:numPr>
      </w:pPr>
      <w:r w:rsidRPr="0093507F">
        <w:t>Display user-friendly error messages when inputs are invalid or when the scraper encounters issues.</w:t>
      </w:r>
    </w:p>
    <w:p w14:paraId="0BB37608" w14:textId="77777777" w:rsidR="0093507F" w:rsidRPr="0093507F" w:rsidRDefault="0093507F" w:rsidP="0093507F">
      <w:pPr>
        <w:ind w:left="360"/>
        <w:rPr>
          <w:b/>
          <w:bCs/>
        </w:rPr>
      </w:pPr>
    </w:p>
    <w:p w14:paraId="38AAA5C1" w14:textId="3B74E32B" w:rsidR="0093507F" w:rsidRPr="0093507F" w:rsidRDefault="0093507F" w:rsidP="002360D5">
      <w:pPr>
        <w:ind w:left="360"/>
        <w:rPr>
          <w:b/>
          <w:bCs/>
        </w:rPr>
      </w:pPr>
      <w:r w:rsidRPr="0093507F">
        <w:rPr>
          <w:b/>
          <w:bCs/>
        </w:rPr>
        <w:t>e. Responsiveness:</w:t>
      </w:r>
    </w:p>
    <w:p w14:paraId="6D99B349" w14:textId="08B3781D" w:rsidR="005A1907" w:rsidRPr="0093507F" w:rsidRDefault="0093507F" w:rsidP="002360D5">
      <w:pPr>
        <w:pStyle w:val="ListParagraph"/>
        <w:numPr>
          <w:ilvl w:val="0"/>
          <w:numId w:val="70"/>
        </w:numPr>
      </w:pPr>
      <w:r w:rsidRPr="0093507F">
        <w:t>Ensure the user interface is responsive and provides timely feedback during the scraping process.</w:t>
      </w:r>
    </w:p>
    <w:p w14:paraId="626B378C" w14:textId="2ABF94A3" w:rsidR="005A1907" w:rsidRPr="00A24A1A" w:rsidRDefault="005A1907" w:rsidP="00A24A1A">
      <w:pPr>
        <w:pStyle w:val="Heading1"/>
        <w:tabs>
          <w:tab w:val="left" w:pos="7133"/>
        </w:tabs>
        <w:rPr>
          <w:sz w:val="44"/>
          <w:szCs w:val="44"/>
        </w:rPr>
      </w:pPr>
      <w:bookmarkStart w:id="4" w:name="_Toc127651012"/>
      <w:bookmarkStart w:id="5" w:name="_Toc127651128"/>
      <w:r w:rsidRPr="00A24A1A">
        <w:rPr>
          <w:sz w:val="44"/>
          <w:szCs w:val="44"/>
        </w:rPr>
        <w:lastRenderedPageBreak/>
        <w:t xml:space="preserve">2. </w:t>
      </w:r>
      <w:bookmarkEnd w:id="4"/>
      <w:bookmarkEnd w:id="5"/>
      <w:r w:rsidR="0093507F" w:rsidRPr="0093507F">
        <w:rPr>
          <w:sz w:val="44"/>
          <w:szCs w:val="44"/>
        </w:rPr>
        <w:t>project plan</w:t>
      </w:r>
    </w:p>
    <w:p w14:paraId="08D98E2A" w14:textId="77777777" w:rsidR="00A24A1A" w:rsidRDefault="00A24A1A" w:rsidP="00A24A1A">
      <w:pPr>
        <w:rPr>
          <w:b/>
          <w:bCs/>
          <w:sz w:val="28"/>
          <w:szCs w:val="28"/>
        </w:rPr>
      </w:pPr>
    </w:p>
    <w:p w14:paraId="463EE0A2" w14:textId="608545EE" w:rsidR="005A1907" w:rsidRPr="00B63099" w:rsidRDefault="00A24A1A" w:rsidP="00A24A1A">
      <w:pPr>
        <w:rPr>
          <w:rFonts w:asciiTheme="majorHAnsi" w:hAnsiTheme="majorHAnsi"/>
          <w:b/>
          <w:bCs/>
          <w:sz w:val="28"/>
          <w:szCs w:val="28"/>
        </w:rPr>
      </w:pPr>
      <w:r w:rsidRPr="00B63099">
        <w:rPr>
          <w:rFonts w:asciiTheme="majorHAnsi" w:hAnsiTheme="majorHAnsi"/>
          <w:b/>
          <w:bCs/>
          <w:sz w:val="28"/>
          <w:szCs w:val="28"/>
        </w:rPr>
        <w:t xml:space="preserve">2.1 </w:t>
      </w:r>
      <w:r w:rsidR="0093507F">
        <w:rPr>
          <w:rFonts w:asciiTheme="majorHAnsi" w:hAnsiTheme="majorHAnsi"/>
          <w:b/>
          <w:bCs/>
          <w:sz w:val="28"/>
          <w:szCs w:val="28"/>
        </w:rPr>
        <w:t>M</w:t>
      </w:r>
      <w:r w:rsidR="0093507F" w:rsidRPr="0093507F">
        <w:rPr>
          <w:rFonts w:asciiTheme="majorHAnsi" w:hAnsiTheme="majorHAnsi"/>
          <w:b/>
          <w:bCs/>
          <w:sz w:val="28"/>
          <w:szCs w:val="28"/>
        </w:rPr>
        <w:t>ilestones</w:t>
      </w:r>
    </w:p>
    <w:p w14:paraId="0A8C3730" w14:textId="254F812C" w:rsidR="0033193E" w:rsidRDefault="0033193E" w:rsidP="0033193E">
      <w:pPr>
        <w:ind w:left="360"/>
      </w:pPr>
      <w:r w:rsidRPr="002360D5">
        <w:rPr>
          <w:b/>
          <w:bCs/>
        </w:rPr>
        <w:t>a.</w:t>
      </w:r>
      <w:r>
        <w:t xml:space="preserve"> </w:t>
      </w:r>
      <w:r w:rsidRPr="0033193E">
        <w:rPr>
          <w:b/>
          <w:bCs/>
        </w:rPr>
        <w:t>Project Setup and Requirements Gathering</w:t>
      </w:r>
      <w:r w:rsidRPr="0033193E">
        <w:t xml:space="preserve"> - Familiarization with Python and web scraping techniques, requirements elicitation and documentation, project plan creation, and role assignment. (Due: June 14, 2023)</w:t>
      </w:r>
    </w:p>
    <w:p w14:paraId="25D24943" w14:textId="77777777" w:rsidR="0033193E" w:rsidRPr="0033193E" w:rsidRDefault="0033193E" w:rsidP="0033193E">
      <w:pPr>
        <w:ind w:left="360"/>
      </w:pPr>
    </w:p>
    <w:p w14:paraId="402DE1C9" w14:textId="1951C747" w:rsidR="0033193E" w:rsidRDefault="0033193E" w:rsidP="0033193E">
      <w:pPr>
        <w:ind w:left="360"/>
      </w:pPr>
      <w:r w:rsidRPr="002360D5">
        <w:rPr>
          <w:b/>
          <w:bCs/>
        </w:rPr>
        <w:t>b.</w:t>
      </w:r>
      <w:r>
        <w:t xml:space="preserve"> </w:t>
      </w:r>
      <w:r w:rsidRPr="0033193E">
        <w:rPr>
          <w:b/>
          <w:bCs/>
        </w:rPr>
        <w:t xml:space="preserve">Core Functionality and Scraper Implementation </w:t>
      </w:r>
      <w:r w:rsidRPr="0033193E">
        <w:t>- Design of scraper architecture, implementation of the core functionality and scraping logic, and setup of error handling mechanisms. (Due: June 21, 2023)</w:t>
      </w:r>
    </w:p>
    <w:p w14:paraId="403FE6C4" w14:textId="77777777" w:rsidR="0033193E" w:rsidRPr="0033193E" w:rsidRDefault="0033193E" w:rsidP="0033193E">
      <w:pPr>
        <w:ind w:left="360"/>
      </w:pPr>
    </w:p>
    <w:p w14:paraId="3B3BC272" w14:textId="2892A6C8" w:rsidR="0033193E" w:rsidRDefault="0033193E" w:rsidP="0033193E">
      <w:pPr>
        <w:ind w:left="360"/>
      </w:pPr>
      <w:r w:rsidRPr="002360D5">
        <w:rPr>
          <w:b/>
          <w:bCs/>
        </w:rPr>
        <w:t>c.</w:t>
      </w:r>
      <w:r>
        <w:t xml:space="preserve"> </w:t>
      </w:r>
      <w:r w:rsidRPr="0033193E">
        <w:rPr>
          <w:b/>
          <w:bCs/>
        </w:rPr>
        <w:t>User Interface Development and Testing</w:t>
      </w:r>
      <w:r w:rsidRPr="0033193E">
        <w:t xml:space="preserve"> - Selection of UI framework, UI design and integration with scraper functionality, comprehensive system testing. (Due: June 28, 2023)</w:t>
      </w:r>
    </w:p>
    <w:p w14:paraId="4E028004" w14:textId="77777777" w:rsidR="0033193E" w:rsidRPr="0033193E" w:rsidRDefault="0033193E" w:rsidP="0033193E">
      <w:pPr>
        <w:ind w:left="360"/>
      </w:pPr>
    </w:p>
    <w:p w14:paraId="036F10C2" w14:textId="57DE8DAB" w:rsidR="005A1907" w:rsidRPr="0033193E" w:rsidRDefault="0033193E" w:rsidP="0033193E">
      <w:pPr>
        <w:ind w:left="360"/>
      </w:pPr>
      <w:r w:rsidRPr="002360D5">
        <w:rPr>
          <w:b/>
          <w:bCs/>
        </w:rPr>
        <w:t>d.</w:t>
      </w:r>
      <w:r>
        <w:t xml:space="preserve"> </w:t>
      </w:r>
      <w:r w:rsidRPr="0033193E">
        <w:rPr>
          <w:b/>
          <w:bCs/>
        </w:rPr>
        <w:t>Refinement, Documentation, and Finalization</w:t>
      </w:r>
      <w:r w:rsidRPr="0033193E">
        <w:t xml:space="preserve"> - Codebase refinement, comprehensive testing, user documentation creation, final report, final code review, and project deployment. (Due: July 5, 2023)</w:t>
      </w:r>
    </w:p>
    <w:p w14:paraId="45920028" w14:textId="77777777" w:rsidR="00A24A1A" w:rsidRDefault="00A24A1A" w:rsidP="00A24A1A">
      <w:pPr>
        <w:rPr>
          <w:b/>
          <w:bCs/>
          <w:sz w:val="28"/>
          <w:szCs w:val="28"/>
        </w:rPr>
      </w:pPr>
    </w:p>
    <w:p w14:paraId="56E29966" w14:textId="2E997CE4" w:rsidR="005A1907" w:rsidRPr="00B63099" w:rsidRDefault="00A24A1A" w:rsidP="00A24A1A">
      <w:pPr>
        <w:rPr>
          <w:rFonts w:asciiTheme="majorHAnsi" w:hAnsiTheme="majorHAnsi"/>
          <w:b/>
          <w:bCs/>
          <w:sz w:val="28"/>
          <w:szCs w:val="28"/>
        </w:rPr>
      </w:pPr>
      <w:r w:rsidRPr="00B63099">
        <w:rPr>
          <w:rFonts w:asciiTheme="majorHAnsi" w:hAnsiTheme="majorHAnsi"/>
          <w:b/>
          <w:bCs/>
          <w:sz w:val="28"/>
          <w:szCs w:val="28"/>
        </w:rPr>
        <w:t xml:space="preserve">2.2 </w:t>
      </w:r>
      <w:r w:rsidR="0093507F">
        <w:rPr>
          <w:rFonts w:asciiTheme="majorHAnsi" w:hAnsiTheme="majorHAnsi"/>
          <w:b/>
          <w:bCs/>
          <w:sz w:val="28"/>
          <w:szCs w:val="28"/>
        </w:rPr>
        <w:t>Tasks</w:t>
      </w:r>
    </w:p>
    <w:p w14:paraId="1DE05768" w14:textId="42BA597B" w:rsidR="002360D5" w:rsidRPr="002360D5" w:rsidRDefault="002360D5" w:rsidP="002360D5">
      <w:pPr>
        <w:ind w:left="360"/>
        <w:rPr>
          <w:b/>
          <w:bCs/>
        </w:rPr>
      </w:pPr>
      <w:r>
        <w:rPr>
          <w:b/>
          <w:bCs/>
        </w:rPr>
        <w:t xml:space="preserve">a. </w:t>
      </w:r>
      <w:r w:rsidRPr="002360D5">
        <w:rPr>
          <w:b/>
          <w:bCs/>
        </w:rPr>
        <w:t>Deliverable 1: Project Setup and Requirements Gathering</w:t>
      </w:r>
    </w:p>
    <w:p w14:paraId="4285F3B1" w14:textId="77777777" w:rsidR="002360D5" w:rsidRPr="002360D5" w:rsidRDefault="002360D5" w:rsidP="002360D5">
      <w:pPr>
        <w:pStyle w:val="ListParagraph"/>
        <w:numPr>
          <w:ilvl w:val="0"/>
          <w:numId w:val="42"/>
        </w:numPr>
      </w:pPr>
      <w:r w:rsidRPr="002360D5">
        <w:t>Familiarize team with Python and web scraping techniques.</w:t>
      </w:r>
    </w:p>
    <w:p w14:paraId="27E2AF02" w14:textId="77777777" w:rsidR="002360D5" w:rsidRPr="002360D5" w:rsidRDefault="002360D5" w:rsidP="002360D5">
      <w:pPr>
        <w:pStyle w:val="ListParagraph"/>
        <w:numPr>
          <w:ilvl w:val="0"/>
          <w:numId w:val="42"/>
        </w:numPr>
      </w:pPr>
      <w:r w:rsidRPr="002360D5">
        <w:t>Conduct requirements elicitation sessions and document the requirements.</w:t>
      </w:r>
    </w:p>
    <w:p w14:paraId="3E60B42C" w14:textId="77777777" w:rsidR="002360D5" w:rsidRPr="002360D5" w:rsidRDefault="002360D5" w:rsidP="002360D5">
      <w:pPr>
        <w:pStyle w:val="ListParagraph"/>
        <w:numPr>
          <w:ilvl w:val="0"/>
          <w:numId w:val="42"/>
        </w:numPr>
      </w:pPr>
      <w:r w:rsidRPr="002360D5">
        <w:t>Create a detailed project plan including tasks and deadlines.</w:t>
      </w:r>
    </w:p>
    <w:p w14:paraId="1EECCAA9" w14:textId="77777777" w:rsidR="002360D5" w:rsidRPr="002360D5" w:rsidRDefault="002360D5" w:rsidP="002360D5">
      <w:pPr>
        <w:pStyle w:val="ListParagraph"/>
        <w:numPr>
          <w:ilvl w:val="0"/>
          <w:numId w:val="42"/>
        </w:numPr>
      </w:pPr>
      <w:r w:rsidRPr="002360D5">
        <w:t>Assign roles and responsibilities to team members.</w:t>
      </w:r>
    </w:p>
    <w:p w14:paraId="283635CA" w14:textId="77777777" w:rsidR="002360D5" w:rsidRDefault="002360D5" w:rsidP="002360D5">
      <w:pPr>
        <w:ind w:left="360"/>
      </w:pPr>
    </w:p>
    <w:p w14:paraId="701694D5" w14:textId="18569DF4" w:rsidR="002360D5" w:rsidRPr="002360D5" w:rsidRDefault="002360D5" w:rsidP="002360D5">
      <w:pPr>
        <w:ind w:left="360"/>
        <w:rPr>
          <w:b/>
          <w:bCs/>
        </w:rPr>
      </w:pPr>
      <w:r>
        <w:rPr>
          <w:b/>
          <w:bCs/>
        </w:rPr>
        <w:t xml:space="preserve">b. </w:t>
      </w:r>
      <w:r w:rsidRPr="002360D5">
        <w:rPr>
          <w:b/>
          <w:bCs/>
        </w:rPr>
        <w:t>Deliverable 2: Core Functionality and Scraper Implementation</w:t>
      </w:r>
    </w:p>
    <w:p w14:paraId="2D589283" w14:textId="77777777" w:rsidR="002360D5" w:rsidRPr="002360D5" w:rsidRDefault="002360D5" w:rsidP="005841D3">
      <w:pPr>
        <w:pStyle w:val="ListParagraph"/>
        <w:numPr>
          <w:ilvl w:val="0"/>
          <w:numId w:val="72"/>
        </w:numPr>
      </w:pPr>
      <w:r w:rsidRPr="002360D5">
        <w:t>Design the scraper's architecture.</w:t>
      </w:r>
    </w:p>
    <w:p w14:paraId="39F96B0E" w14:textId="77777777" w:rsidR="002360D5" w:rsidRPr="002360D5" w:rsidRDefault="002360D5" w:rsidP="005841D3">
      <w:pPr>
        <w:pStyle w:val="ListParagraph"/>
        <w:numPr>
          <w:ilvl w:val="0"/>
          <w:numId w:val="72"/>
        </w:numPr>
      </w:pPr>
      <w:r w:rsidRPr="002360D5">
        <w:t>Implement the core functionality of the scraper.</w:t>
      </w:r>
    </w:p>
    <w:p w14:paraId="308CCC28" w14:textId="77777777" w:rsidR="002360D5" w:rsidRPr="002360D5" w:rsidRDefault="002360D5" w:rsidP="005841D3">
      <w:pPr>
        <w:pStyle w:val="ListParagraph"/>
        <w:numPr>
          <w:ilvl w:val="0"/>
          <w:numId w:val="72"/>
        </w:numPr>
      </w:pPr>
      <w:r w:rsidRPr="002360D5">
        <w:t>Implement the scraping logic to retrieve review details and handle pagination.</w:t>
      </w:r>
    </w:p>
    <w:p w14:paraId="2480ECBB" w14:textId="77777777" w:rsidR="002360D5" w:rsidRDefault="002360D5" w:rsidP="005841D3">
      <w:pPr>
        <w:pStyle w:val="ListParagraph"/>
        <w:numPr>
          <w:ilvl w:val="0"/>
          <w:numId w:val="72"/>
        </w:numPr>
      </w:pPr>
      <w:r w:rsidRPr="002360D5">
        <w:t>Set up error handling mechanisms.</w:t>
      </w:r>
    </w:p>
    <w:p w14:paraId="7CF669B2" w14:textId="77777777" w:rsidR="002360D5" w:rsidRPr="002360D5" w:rsidRDefault="002360D5" w:rsidP="002360D5">
      <w:pPr>
        <w:ind w:left="720"/>
      </w:pPr>
    </w:p>
    <w:p w14:paraId="01067F61" w14:textId="1D9A5777" w:rsidR="002360D5" w:rsidRPr="002360D5" w:rsidRDefault="002360D5" w:rsidP="002360D5">
      <w:pPr>
        <w:ind w:left="360"/>
        <w:rPr>
          <w:b/>
          <w:bCs/>
        </w:rPr>
      </w:pPr>
      <w:r>
        <w:rPr>
          <w:b/>
          <w:bCs/>
        </w:rPr>
        <w:t xml:space="preserve">c. </w:t>
      </w:r>
      <w:r w:rsidRPr="002360D5">
        <w:rPr>
          <w:b/>
          <w:bCs/>
        </w:rPr>
        <w:t>Deliverable 3: User Interface Development and Testing</w:t>
      </w:r>
    </w:p>
    <w:p w14:paraId="71515D9D" w14:textId="77777777" w:rsidR="002360D5" w:rsidRPr="002360D5" w:rsidRDefault="002360D5" w:rsidP="002360D5">
      <w:pPr>
        <w:rPr>
          <w:b/>
          <w:bCs/>
          <w:sz w:val="28"/>
          <w:szCs w:val="28"/>
        </w:rPr>
      </w:pPr>
    </w:p>
    <w:p w14:paraId="598144C6" w14:textId="77777777" w:rsidR="002360D5" w:rsidRPr="005841D3" w:rsidRDefault="002360D5" w:rsidP="005841D3">
      <w:pPr>
        <w:pStyle w:val="ListParagraph"/>
        <w:numPr>
          <w:ilvl w:val="0"/>
          <w:numId w:val="73"/>
        </w:numPr>
      </w:pPr>
      <w:r w:rsidRPr="005841D3">
        <w:lastRenderedPageBreak/>
        <w:t>Select a suitable framework for UI development.</w:t>
      </w:r>
    </w:p>
    <w:p w14:paraId="4F384528" w14:textId="77777777" w:rsidR="002360D5" w:rsidRPr="005841D3" w:rsidRDefault="002360D5" w:rsidP="005841D3">
      <w:pPr>
        <w:pStyle w:val="ListParagraph"/>
        <w:numPr>
          <w:ilvl w:val="0"/>
          <w:numId w:val="73"/>
        </w:numPr>
      </w:pPr>
      <w:r w:rsidRPr="005841D3">
        <w:t>Design the user interface and integrate with the scraper's functionality.</w:t>
      </w:r>
    </w:p>
    <w:p w14:paraId="3CC1F895" w14:textId="77777777" w:rsidR="002360D5" w:rsidRDefault="002360D5" w:rsidP="005841D3">
      <w:pPr>
        <w:pStyle w:val="ListParagraph"/>
        <w:numPr>
          <w:ilvl w:val="0"/>
          <w:numId w:val="73"/>
        </w:numPr>
      </w:pPr>
      <w:r w:rsidRPr="005841D3">
        <w:t>Conduct thorough testing of the system, including the user interface.</w:t>
      </w:r>
    </w:p>
    <w:p w14:paraId="6FC61C7C" w14:textId="0AAE690C" w:rsidR="003524EB" w:rsidRPr="005841D3" w:rsidRDefault="003524EB" w:rsidP="005841D3">
      <w:pPr>
        <w:pStyle w:val="ListParagraph"/>
        <w:numPr>
          <w:ilvl w:val="0"/>
          <w:numId w:val="73"/>
        </w:numPr>
      </w:pPr>
      <w:r w:rsidRPr="003524EB">
        <w:t>Handle user inputs securely to prevent injection attacks.</w:t>
      </w:r>
    </w:p>
    <w:p w14:paraId="19036F78" w14:textId="77777777" w:rsidR="002360D5" w:rsidRDefault="002360D5" w:rsidP="002360D5">
      <w:pPr>
        <w:rPr>
          <w:b/>
          <w:bCs/>
          <w:sz w:val="28"/>
          <w:szCs w:val="28"/>
        </w:rPr>
      </w:pPr>
    </w:p>
    <w:p w14:paraId="1E16E345" w14:textId="276F0129" w:rsidR="002360D5" w:rsidRPr="005841D3" w:rsidRDefault="005841D3" w:rsidP="005841D3">
      <w:pPr>
        <w:ind w:left="360"/>
        <w:rPr>
          <w:b/>
          <w:bCs/>
        </w:rPr>
      </w:pPr>
      <w:r>
        <w:rPr>
          <w:b/>
          <w:bCs/>
        </w:rPr>
        <w:t xml:space="preserve">d. </w:t>
      </w:r>
      <w:r w:rsidR="002360D5" w:rsidRPr="005841D3">
        <w:rPr>
          <w:b/>
          <w:bCs/>
        </w:rPr>
        <w:t>Deliverable 4: Refinement, Documentation, and Finalization</w:t>
      </w:r>
    </w:p>
    <w:p w14:paraId="6F199B9D" w14:textId="77777777" w:rsidR="002360D5" w:rsidRPr="005841D3" w:rsidRDefault="002360D5" w:rsidP="005841D3">
      <w:pPr>
        <w:pStyle w:val="ListParagraph"/>
        <w:numPr>
          <w:ilvl w:val="0"/>
          <w:numId w:val="74"/>
        </w:numPr>
      </w:pPr>
      <w:r w:rsidRPr="005841D3">
        <w:t>Refine the codebase and ensure adherence to coding standards.</w:t>
      </w:r>
    </w:p>
    <w:p w14:paraId="4473D62A" w14:textId="77777777" w:rsidR="002360D5" w:rsidRPr="005841D3" w:rsidRDefault="002360D5" w:rsidP="005841D3">
      <w:pPr>
        <w:pStyle w:val="ListParagraph"/>
        <w:numPr>
          <w:ilvl w:val="0"/>
          <w:numId w:val="74"/>
        </w:numPr>
      </w:pPr>
      <w:r w:rsidRPr="005841D3">
        <w:t>Conduct comprehensive testing and debugging.</w:t>
      </w:r>
    </w:p>
    <w:p w14:paraId="2AEBD41D" w14:textId="77777777" w:rsidR="002360D5" w:rsidRPr="005841D3" w:rsidRDefault="002360D5" w:rsidP="005841D3">
      <w:pPr>
        <w:pStyle w:val="ListParagraph"/>
        <w:numPr>
          <w:ilvl w:val="0"/>
          <w:numId w:val="74"/>
        </w:numPr>
      </w:pPr>
      <w:r w:rsidRPr="005841D3">
        <w:t>Prepare user documentation.</w:t>
      </w:r>
    </w:p>
    <w:p w14:paraId="3435219F" w14:textId="77777777" w:rsidR="002360D5" w:rsidRPr="005841D3" w:rsidRDefault="002360D5" w:rsidP="005841D3">
      <w:pPr>
        <w:pStyle w:val="ListParagraph"/>
        <w:numPr>
          <w:ilvl w:val="0"/>
          <w:numId w:val="74"/>
        </w:numPr>
      </w:pPr>
      <w:r w:rsidRPr="005841D3">
        <w:t>Prepare a final report summarizing the project.</w:t>
      </w:r>
    </w:p>
    <w:p w14:paraId="55433F62" w14:textId="7557965E" w:rsidR="00A24A1A" w:rsidRPr="005841D3" w:rsidRDefault="002360D5" w:rsidP="005841D3">
      <w:pPr>
        <w:pStyle w:val="ListParagraph"/>
        <w:numPr>
          <w:ilvl w:val="0"/>
          <w:numId w:val="74"/>
        </w:numPr>
      </w:pPr>
      <w:r w:rsidRPr="005841D3">
        <w:t>Conduct a final code review.</w:t>
      </w:r>
    </w:p>
    <w:p w14:paraId="3560909E" w14:textId="77777777" w:rsidR="0093507F" w:rsidRDefault="0093507F" w:rsidP="00A24A1A">
      <w:pPr>
        <w:rPr>
          <w:b/>
          <w:bCs/>
          <w:sz w:val="28"/>
          <w:szCs w:val="28"/>
        </w:rPr>
      </w:pPr>
    </w:p>
    <w:p w14:paraId="52964B0D" w14:textId="4174276E" w:rsidR="0089593D" w:rsidRPr="002360D5" w:rsidRDefault="00A24A1A" w:rsidP="002360D5">
      <w:pPr>
        <w:rPr>
          <w:rFonts w:asciiTheme="majorHAnsi" w:hAnsiTheme="majorHAnsi"/>
          <w:b/>
          <w:bCs/>
          <w:sz w:val="28"/>
          <w:szCs w:val="28"/>
        </w:rPr>
      </w:pPr>
      <w:r w:rsidRPr="00B63099">
        <w:rPr>
          <w:rFonts w:asciiTheme="majorHAnsi" w:hAnsiTheme="majorHAnsi"/>
          <w:b/>
          <w:bCs/>
          <w:sz w:val="28"/>
          <w:szCs w:val="28"/>
        </w:rPr>
        <w:t xml:space="preserve">2.3 </w:t>
      </w:r>
      <w:r w:rsidR="0093507F">
        <w:rPr>
          <w:rFonts w:asciiTheme="majorHAnsi" w:hAnsiTheme="majorHAnsi"/>
          <w:b/>
          <w:bCs/>
          <w:sz w:val="28"/>
          <w:szCs w:val="28"/>
        </w:rPr>
        <w:t>Deadlines</w:t>
      </w:r>
    </w:p>
    <w:p w14:paraId="5FB147CB" w14:textId="18211393" w:rsidR="005841D3" w:rsidRDefault="005841D3" w:rsidP="005841D3">
      <w:pPr>
        <w:pStyle w:val="ListParagraph"/>
        <w:numPr>
          <w:ilvl w:val="0"/>
          <w:numId w:val="75"/>
        </w:numPr>
        <w:rPr>
          <w:lang w:eastAsia="zh-CN"/>
        </w:rPr>
      </w:pPr>
      <w:r>
        <w:rPr>
          <w:lang w:eastAsia="zh-CN"/>
        </w:rPr>
        <w:t>Deliverable 1: Project Setup and Requirements Gathering: June 14, 2023</w:t>
      </w:r>
    </w:p>
    <w:p w14:paraId="2F1C2378" w14:textId="2B3454A1" w:rsidR="005841D3" w:rsidRDefault="005841D3" w:rsidP="005841D3">
      <w:pPr>
        <w:pStyle w:val="ListParagraph"/>
        <w:numPr>
          <w:ilvl w:val="0"/>
          <w:numId w:val="75"/>
        </w:numPr>
        <w:rPr>
          <w:lang w:eastAsia="zh-CN"/>
        </w:rPr>
      </w:pPr>
      <w:r>
        <w:rPr>
          <w:lang w:eastAsia="zh-CN"/>
        </w:rPr>
        <w:t>Deliverable 2: Core Functionality and Scraper Implementation: June 21, 2023</w:t>
      </w:r>
    </w:p>
    <w:p w14:paraId="65897B92" w14:textId="0C7BC0E2" w:rsidR="005841D3" w:rsidRDefault="005841D3" w:rsidP="005841D3">
      <w:pPr>
        <w:pStyle w:val="ListParagraph"/>
        <w:numPr>
          <w:ilvl w:val="0"/>
          <w:numId w:val="75"/>
        </w:numPr>
        <w:rPr>
          <w:lang w:eastAsia="zh-CN"/>
        </w:rPr>
      </w:pPr>
      <w:r>
        <w:rPr>
          <w:lang w:eastAsia="zh-CN"/>
        </w:rPr>
        <w:t>Deliverable 3: User Interface Development and Testing: June 28, 2023</w:t>
      </w:r>
    </w:p>
    <w:p w14:paraId="7887C51A" w14:textId="1DC84B3B" w:rsidR="0089593D" w:rsidRPr="0089593D" w:rsidRDefault="005841D3" w:rsidP="005841D3">
      <w:pPr>
        <w:pStyle w:val="ListParagraph"/>
        <w:numPr>
          <w:ilvl w:val="0"/>
          <w:numId w:val="75"/>
        </w:numPr>
        <w:rPr>
          <w:lang w:eastAsia="zh-CN"/>
        </w:rPr>
      </w:pPr>
      <w:r>
        <w:rPr>
          <w:lang w:eastAsia="zh-CN"/>
        </w:rPr>
        <w:t>Deliverable 4: Refinement, Documentation, and Finalization: July 5, 2023</w:t>
      </w:r>
    </w:p>
    <w:p w14:paraId="1D178206" w14:textId="3EF5AB8D" w:rsidR="0089593D" w:rsidRPr="005A1907" w:rsidRDefault="0089593D" w:rsidP="005A1907">
      <w:pPr>
        <w:spacing w:after="180" w:line="336" w:lineRule="auto"/>
        <w:contextualSpacing w:val="0"/>
        <w:rPr>
          <w:b/>
          <w:kern w:val="20"/>
        </w:rPr>
      </w:pPr>
    </w:p>
    <w:p w14:paraId="11F6B96C" w14:textId="77777777" w:rsidR="0089593D" w:rsidRDefault="0089593D" w:rsidP="00D476F7"/>
    <w:p w14:paraId="09ACD32D" w14:textId="731B7AA6" w:rsidR="00003459" w:rsidRDefault="00003459" w:rsidP="00D476F7"/>
    <w:p w14:paraId="4AC2DD06" w14:textId="7B56B3BD" w:rsidR="00D55CBC" w:rsidRPr="00944D7A" w:rsidRDefault="00D55CBC" w:rsidP="00FC57CF">
      <w:pPr>
        <w:pStyle w:val="ListNumber2"/>
        <w:numPr>
          <w:ilvl w:val="0"/>
          <w:numId w:val="0"/>
        </w:numPr>
        <w:ind w:left="360"/>
      </w:pPr>
    </w:p>
    <w:p w14:paraId="4BE3E598" w14:textId="29179106" w:rsidR="005841D3" w:rsidRDefault="005841D3" w:rsidP="00D73E73">
      <w:pPr>
        <w:pStyle w:val="Heading1"/>
        <w:tabs>
          <w:tab w:val="left" w:pos="7133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Pr="00A24A1A">
        <w:rPr>
          <w:sz w:val="44"/>
          <w:szCs w:val="44"/>
        </w:rPr>
        <w:t xml:space="preserve">. </w:t>
      </w:r>
      <w:r w:rsidRPr="005841D3">
        <w:rPr>
          <w:sz w:val="44"/>
          <w:szCs w:val="44"/>
        </w:rPr>
        <w:t>roles and responsibilities</w:t>
      </w:r>
    </w:p>
    <w:p w14:paraId="4E1518C9" w14:textId="77777777" w:rsidR="00D73E73" w:rsidRPr="00D73E73" w:rsidRDefault="00D73E73" w:rsidP="00D73E73"/>
    <w:p w14:paraId="7C6A71E3" w14:textId="54AE263C" w:rsidR="00AF4407" w:rsidRPr="00AF4407" w:rsidRDefault="00AF4407" w:rsidP="005841D3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3</w:t>
      </w:r>
      <w:r w:rsidRPr="00B63099">
        <w:rPr>
          <w:rFonts w:asciiTheme="majorHAnsi" w:hAnsiTheme="majorHAnsi"/>
          <w:b/>
          <w:bCs/>
          <w:sz w:val="28"/>
          <w:szCs w:val="28"/>
        </w:rPr>
        <w:t xml:space="preserve">.1 </w:t>
      </w:r>
      <w:r>
        <w:rPr>
          <w:rFonts w:asciiTheme="majorHAnsi" w:hAnsiTheme="majorHAnsi"/>
          <w:b/>
          <w:bCs/>
          <w:sz w:val="28"/>
          <w:szCs w:val="28"/>
        </w:rPr>
        <w:t>Monique Dai</w:t>
      </w:r>
    </w:p>
    <w:p w14:paraId="2F6EC4A3" w14:textId="6AE84BAC" w:rsidR="00AF4407" w:rsidRDefault="00AF4407" w:rsidP="005841D3">
      <w:pPr>
        <w:pStyle w:val="ListParagraph"/>
        <w:numPr>
          <w:ilvl w:val="0"/>
          <w:numId w:val="76"/>
        </w:numPr>
        <w:rPr>
          <w:b/>
          <w:bCs/>
          <w:lang w:eastAsia="zh-CN"/>
        </w:rPr>
      </w:pPr>
      <w:r>
        <w:rPr>
          <w:b/>
          <w:bCs/>
          <w:lang w:eastAsia="zh-CN"/>
        </w:rPr>
        <w:t>Role</w:t>
      </w:r>
      <w:r w:rsidR="005841D3" w:rsidRPr="003524EB">
        <w:rPr>
          <w:b/>
          <w:bCs/>
          <w:lang w:eastAsia="zh-CN"/>
        </w:rPr>
        <w:t xml:space="preserve">: </w:t>
      </w:r>
      <w:r w:rsidR="00A924EE">
        <w:rPr>
          <w:b/>
          <w:bCs/>
          <w:lang w:eastAsia="zh-CN"/>
        </w:rPr>
        <w:t xml:space="preserve">Project Manager, </w:t>
      </w:r>
      <w:r w:rsidR="00A924EE" w:rsidRPr="00A924EE">
        <w:rPr>
          <w:b/>
          <w:bCs/>
          <w:lang w:eastAsia="zh-CN"/>
        </w:rPr>
        <w:t>QA engineer</w:t>
      </w:r>
    </w:p>
    <w:p w14:paraId="41284812" w14:textId="37CE966E" w:rsidR="005841D3" w:rsidRPr="00AF4407" w:rsidRDefault="00AF4407" w:rsidP="005841D3">
      <w:pPr>
        <w:pStyle w:val="ListParagraph"/>
        <w:numPr>
          <w:ilvl w:val="0"/>
          <w:numId w:val="76"/>
        </w:numPr>
        <w:rPr>
          <w:b/>
          <w:bCs/>
          <w:lang w:eastAsia="zh-CN"/>
        </w:rPr>
      </w:pPr>
      <w:r w:rsidRPr="00AF4407">
        <w:rPr>
          <w:b/>
          <w:bCs/>
          <w:lang w:eastAsia="zh-CN"/>
        </w:rPr>
        <w:t xml:space="preserve">Responsibilities:     </w:t>
      </w:r>
      <w:r w:rsidR="005841D3" w:rsidRPr="00AF4407">
        <w:rPr>
          <w:b/>
          <w:bCs/>
          <w:lang w:eastAsia="zh-CN"/>
        </w:rPr>
        <w:t xml:space="preserve">     </w:t>
      </w:r>
    </w:p>
    <w:p w14:paraId="4161AAF0" w14:textId="77777777" w:rsidR="005841D3" w:rsidRDefault="005841D3" w:rsidP="005841D3">
      <w:pPr>
        <w:pStyle w:val="ListParagraph"/>
        <w:numPr>
          <w:ilvl w:val="0"/>
          <w:numId w:val="77"/>
        </w:numPr>
      </w:pPr>
      <w:r>
        <w:t>Familiarize the team with Python and web scraping techniques (Deliverable 1).</w:t>
      </w:r>
    </w:p>
    <w:p w14:paraId="08BFEAAD" w14:textId="00E30B0A" w:rsidR="00A924EE" w:rsidRDefault="00A924EE" w:rsidP="00A924EE">
      <w:pPr>
        <w:pStyle w:val="ListParagraph"/>
        <w:numPr>
          <w:ilvl w:val="0"/>
          <w:numId w:val="77"/>
        </w:numPr>
      </w:pPr>
      <w:r>
        <w:t>Conduct thorough testing of the system, including the user interface (Deliverable 3).</w:t>
      </w:r>
    </w:p>
    <w:p w14:paraId="09FF35E6" w14:textId="77777777" w:rsidR="00A924EE" w:rsidRDefault="00A924EE" w:rsidP="00A924EE">
      <w:pPr>
        <w:pStyle w:val="ListParagraph"/>
        <w:numPr>
          <w:ilvl w:val="0"/>
          <w:numId w:val="77"/>
        </w:numPr>
      </w:pPr>
      <w:r>
        <w:t>Refine the codebase and ensure adherence to coding standards (Deliverable 4).</w:t>
      </w:r>
    </w:p>
    <w:p w14:paraId="1096F344" w14:textId="2190A4B6" w:rsidR="00A924EE" w:rsidRDefault="00A924EE" w:rsidP="00A924EE">
      <w:pPr>
        <w:pStyle w:val="ListParagraph"/>
        <w:numPr>
          <w:ilvl w:val="0"/>
          <w:numId w:val="77"/>
        </w:numPr>
      </w:pPr>
      <w:r>
        <w:t>Conduct comprehensive testing and debugging (Deliverable 4).</w:t>
      </w:r>
    </w:p>
    <w:p w14:paraId="2DCEC1CF" w14:textId="77777777" w:rsidR="00A924EE" w:rsidRDefault="00A924EE" w:rsidP="00A924EE">
      <w:pPr>
        <w:pStyle w:val="ListParagraph"/>
        <w:numPr>
          <w:ilvl w:val="0"/>
          <w:numId w:val="77"/>
        </w:numPr>
      </w:pPr>
      <w:r>
        <w:t>Prepare user documentation (Deliverable 4).</w:t>
      </w:r>
    </w:p>
    <w:p w14:paraId="533EDDC5" w14:textId="4745C52C" w:rsidR="00A924EE" w:rsidRDefault="00A924EE" w:rsidP="00A924EE">
      <w:pPr>
        <w:pStyle w:val="ListParagraph"/>
        <w:numPr>
          <w:ilvl w:val="0"/>
          <w:numId w:val="77"/>
        </w:numPr>
      </w:pPr>
      <w:r>
        <w:t>Prepare a final report summarizing the project (Deliverable 4).</w:t>
      </w:r>
    </w:p>
    <w:p w14:paraId="46416B24" w14:textId="3A687FEE" w:rsidR="003524EB" w:rsidRDefault="003524EB" w:rsidP="005841D3">
      <w:pPr>
        <w:pStyle w:val="ListParagraph"/>
        <w:numPr>
          <w:ilvl w:val="0"/>
          <w:numId w:val="77"/>
        </w:numPr>
      </w:pPr>
      <w:r>
        <w:t>Upload solutions</w:t>
      </w:r>
      <w:r w:rsidR="00812E3B">
        <w:t xml:space="preserve"> </w:t>
      </w:r>
      <w:r>
        <w:t>(Deliverable 1,2,3 and 4)</w:t>
      </w:r>
      <w:r w:rsidR="00226793">
        <w:t>.</w:t>
      </w:r>
    </w:p>
    <w:p w14:paraId="1552FD23" w14:textId="3C457468" w:rsidR="00226793" w:rsidRDefault="00226793" w:rsidP="00226793">
      <w:pPr>
        <w:pStyle w:val="ListParagraph"/>
        <w:numPr>
          <w:ilvl w:val="0"/>
          <w:numId w:val="77"/>
        </w:numPr>
      </w:pPr>
      <w:r>
        <w:t>M</w:t>
      </w:r>
      <w:r w:rsidRPr="00226793">
        <w:t>onitor project progress, manage risks, and handle any issues that may arise during the development process</w:t>
      </w:r>
      <w:r>
        <w:t xml:space="preserve"> (Deliverable 1,2,3 and 4).</w:t>
      </w:r>
    </w:p>
    <w:p w14:paraId="24546844" w14:textId="2ABCEE33" w:rsidR="00FA7477" w:rsidRDefault="009D5C4D" w:rsidP="005841D3">
      <w:pPr>
        <w:pStyle w:val="ListParagraph"/>
        <w:numPr>
          <w:ilvl w:val="0"/>
          <w:numId w:val="77"/>
        </w:numPr>
      </w:pPr>
      <w:r>
        <w:t>O</w:t>
      </w:r>
      <w:r w:rsidRPr="009D5C4D">
        <w:t xml:space="preserve">versee </w:t>
      </w:r>
      <w:proofErr w:type="spellStart"/>
      <w:r>
        <w:t>Github</w:t>
      </w:r>
      <w:proofErr w:type="spellEnd"/>
      <w:r>
        <w:t xml:space="preserve"> </w:t>
      </w:r>
      <w:r w:rsidRPr="009D5C4D">
        <w:t>repository management</w:t>
      </w:r>
      <w:r>
        <w:t xml:space="preserve"> </w:t>
      </w:r>
      <w:r w:rsidRPr="009D5C4D">
        <w:t>and track issues, ensuring tasks are clearly defined and distributed</w:t>
      </w:r>
      <w:r>
        <w:t>.</w:t>
      </w:r>
    </w:p>
    <w:p w14:paraId="36308AFB" w14:textId="77777777" w:rsidR="005841D3" w:rsidRDefault="005841D3" w:rsidP="005841D3">
      <w:pPr>
        <w:rPr>
          <w:lang w:eastAsia="zh-CN"/>
        </w:rPr>
      </w:pPr>
    </w:p>
    <w:p w14:paraId="75D3F650" w14:textId="42869693" w:rsidR="00AF4407" w:rsidRPr="00AF4407" w:rsidRDefault="00AF4407" w:rsidP="00AF440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3</w:t>
      </w:r>
      <w:r w:rsidRPr="00B63099">
        <w:rPr>
          <w:rFonts w:asciiTheme="majorHAnsi" w:hAnsiTheme="majorHAnsi"/>
          <w:b/>
          <w:bCs/>
          <w:sz w:val="28"/>
          <w:szCs w:val="28"/>
        </w:rPr>
        <w:t>.</w:t>
      </w:r>
      <w:r>
        <w:rPr>
          <w:rFonts w:asciiTheme="majorHAnsi" w:hAnsiTheme="majorHAnsi"/>
          <w:b/>
          <w:bCs/>
          <w:sz w:val="28"/>
          <w:szCs w:val="28"/>
        </w:rPr>
        <w:t>2</w:t>
      </w:r>
      <w:r w:rsidRPr="00B63099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AF4407">
        <w:rPr>
          <w:rFonts w:asciiTheme="majorHAnsi" w:hAnsiTheme="majorHAnsi"/>
          <w:b/>
          <w:bCs/>
          <w:sz w:val="28"/>
          <w:szCs w:val="28"/>
        </w:rPr>
        <w:t>Chester Rae de Vera</w:t>
      </w:r>
    </w:p>
    <w:p w14:paraId="5F9D477B" w14:textId="0238E776" w:rsidR="00AF4407" w:rsidRDefault="00AF4407" w:rsidP="00AF4407">
      <w:pPr>
        <w:pStyle w:val="ListParagraph"/>
        <w:numPr>
          <w:ilvl w:val="0"/>
          <w:numId w:val="76"/>
        </w:numPr>
        <w:rPr>
          <w:b/>
          <w:bCs/>
          <w:lang w:eastAsia="zh-CN"/>
        </w:rPr>
      </w:pPr>
      <w:r>
        <w:rPr>
          <w:b/>
          <w:bCs/>
          <w:lang w:eastAsia="zh-CN"/>
        </w:rPr>
        <w:t>Role</w:t>
      </w:r>
      <w:r w:rsidRPr="003524EB">
        <w:rPr>
          <w:b/>
          <w:bCs/>
          <w:lang w:eastAsia="zh-CN"/>
        </w:rPr>
        <w:t xml:space="preserve">: </w:t>
      </w:r>
      <w:bookmarkStart w:id="6" w:name="_Hlk137584169"/>
      <w:r w:rsidR="00A924EE">
        <w:rPr>
          <w:b/>
          <w:bCs/>
          <w:lang w:eastAsia="zh-CN"/>
        </w:rPr>
        <w:t>Full stack Developer</w:t>
      </w:r>
      <w:bookmarkEnd w:id="6"/>
    </w:p>
    <w:p w14:paraId="2FCC3398" w14:textId="77777777" w:rsidR="00AF4407" w:rsidRPr="00AF4407" w:rsidRDefault="00AF4407" w:rsidP="00AF4407">
      <w:pPr>
        <w:pStyle w:val="ListParagraph"/>
        <w:numPr>
          <w:ilvl w:val="0"/>
          <w:numId w:val="76"/>
        </w:numPr>
        <w:rPr>
          <w:b/>
          <w:bCs/>
          <w:lang w:eastAsia="zh-CN"/>
        </w:rPr>
      </w:pPr>
      <w:r w:rsidRPr="00AF4407">
        <w:rPr>
          <w:b/>
          <w:bCs/>
          <w:lang w:eastAsia="zh-CN"/>
        </w:rPr>
        <w:t xml:space="preserve">Responsibilities:          </w:t>
      </w:r>
    </w:p>
    <w:p w14:paraId="5D3BEE3D" w14:textId="77777777" w:rsidR="00AF4407" w:rsidRDefault="00AF4407" w:rsidP="00AF4407">
      <w:pPr>
        <w:pStyle w:val="ListParagraph"/>
        <w:numPr>
          <w:ilvl w:val="0"/>
          <w:numId w:val="83"/>
        </w:numPr>
      </w:pPr>
      <w:r>
        <w:t>Conduct requirements elicitation sessions and document the requirements (Deliverable 1).</w:t>
      </w:r>
    </w:p>
    <w:p w14:paraId="5F2F94AB" w14:textId="77777777" w:rsidR="00AF4407" w:rsidRDefault="00AF4407" w:rsidP="00AF4407">
      <w:pPr>
        <w:pStyle w:val="ListParagraph"/>
        <w:numPr>
          <w:ilvl w:val="0"/>
          <w:numId w:val="83"/>
        </w:numPr>
      </w:pPr>
      <w:r>
        <w:t>Create a detailed project plan including tasks and deadlines (Deliverable 1).</w:t>
      </w:r>
    </w:p>
    <w:p w14:paraId="0FF814D3" w14:textId="7228C930" w:rsidR="00226793" w:rsidRDefault="00226793" w:rsidP="00AF4407">
      <w:pPr>
        <w:pStyle w:val="ListParagraph"/>
        <w:numPr>
          <w:ilvl w:val="0"/>
          <w:numId w:val="83"/>
        </w:numPr>
      </w:pPr>
      <w:r>
        <w:t>Asist in designing the scraper's architecture (Deliverable 2).</w:t>
      </w:r>
    </w:p>
    <w:p w14:paraId="6EE24803" w14:textId="505C3B92" w:rsidR="00A924EE" w:rsidRDefault="00A924EE" w:rsidP="00A924EE">
      <w:pPr>
        <w:pStyle w:val="ListParagraph"/>
        <w:numPr>
          <w:ilvl w:val="0"/>
          <w:numId w:val="83"/>
        </w:numPr>
      </w:pPr>
      <w:r>
        <w:t>Set up error handling mechanisms (Deliverable 2).</w:t>
      </w:r>
    </w:p>
    <w:p w14:paraId="3F673D49" w14:textId="77777777" w:rsidR="00AF4407" w:rsidRDefault="00AF4407" w:rsidP="00AF4407">
      <w:pPr>
        <w:pStyle w:val="ListParagraph"/>
        <w:numPr>
          <w:ilvl w:val="0"/>
          <w:numId w:val="83"/>
        </w:numPr>
      </w:pPr>
      <w:r>
        <w:t>Implement login system and the database related (Deliverable 3).</w:t>
      </w:r>
    </w:p>
    <w:p w14:paraId="4835116F" w14:textId="4C97DEAB" w:rsidR="00A924EE" w:rsidRDefault="00A924EE" w:rsidP="00A924EE">
      <w:pPr>
        <w:pStyle w:val="ListParagraph"/>
        <w:numPr>
          <w:ilvl w:val="0"/>
          <w:numId w:val="83"/>
        </w:numPr>
      </w:pPr>
      <w:r w:rsidRPr="003524EB">
        <w:t>Handle user inputs securely to prevent injection attacks</w:t>
      </w:r>
      <w:r>
        <w:t xml:space="preserve"> (Deliverable 3)</w:t>
      </w:r>
      <w:r w:rsidRPr="003524EB">
        <w:t>.</w:t>
      </w:r>
    </w:p>
    <w:p w14:paraId="314DD6A1" w14:textId="743C2EE6" w:rsidR="00226793" w:rsidRDefault="00226793" w:rsidP="00226793">
      <w:pPr>
        <w:pStyle w:val="ListParagraph"/>
        <w:numPr>
          <w:ilvl w:val="0"/>
          <w:numId w:val="83"/>
        </w:numPr>
      </w:pPr>
      <w:r>
        <w:t>Design the user interface and integrate with the scraper's functionality (Deliverable 3).</w:t>
      </w:r>
    </w:p>
    <w:p w14:paraId="1D7C55D3" w14:textId="6E6DDDDD" w:rsidR="00226793" w:rsidRDefault="00226793" w:rsidP="00226793">
      <w:pPr>
        <w:pStyle w:val="ListParagraph"/>
        <w:numPr>
          <w:ilvl w:val="0"/>
          <w:numId w:val="83"/>
        </w:numPr>
      </w:pPr>
      <w:r>
        <w:t>Assist in comprehensive testing and debugging (Deliverable 4).</w:t>
      </w:r>
    </w:p>
    <w:p w14:paraId="783C3F80" w14:textId="022F9ABF" w:rsidR="00226793" w:rsidRDefault="00226793" w:rsidP="00226793">
      <w:pPr>
        <w:pStyle w:val="ListParagraph"/>
        <w:numPr>
          <w:ilvl w:val="0"/>
          <w:numId w:val="83"/>
        </w:numPr>
      </w:pPr>
      <w:r>
        <w:t>Assist in a final code review (Deliverable 4).</w:t>
      </w:r>
    </w:p>
    <w:p w14:paraId="7AC6FDCE" w14:textId="5E3FD1BF" w:rsidR="00AF4407" w:rsidRDefault="009D5C4D" w:rsidP="005841D3">
      <w:pPr>
        <w:pStyle w:val="ListParagraph"/>
        <w:numPr>
          <w:ilvl w:val="0"/>
          <w:numId w:val="83"/>
        </w:numPr>
      </w:pPr>
      <w:r>
        <w:t xml:space="preserve">Create </w:t>
      </w:r>
      <w:proofErr w:type="spellStart"/>
      <w:r w:rsidR="00AF4407">
        <w:t>Github</w:t>
      </w:r>
      <w:proofErr w:type="spellEnd"/>
      <w:r>
        <w:t xml:space="preserve"> </w:t>
      </w:r>
      <w:r w:rsidRPr="009D5C4D">
        <w:t>repository</w:t>
      </w:r>
      <w:r>
        <w:t xml:space="preserve">, </w:t>
      </w:r>
      <w:r w:rsidRPr="009D5C4D">
        <w:t>developing features, making regular code commits to his branch, and reviewing code from other branches before merging</w:t>
      </w:r>
      <w:r>
        <w:t>.</w:t>
      </w:r>
    </w:p>
    <w:p w14:paraId="3E60B21E" w14:textId="77777777" w:rsidR="005841D3" w:rsidRDefault="005841D3" w:rsidP="005841D3">
      <w:pPr>
        <w:rPr>
          <w:lang w:eastAsia="zh-CN"/>
        </w:rPr>
      </w:pPr>
    </w:p>
    <w:p w14:paraId="05378DF3" w14:textId="52F0639A" w:rsidR="00AF4407" w:rsidRPr="00AF4407" w:rsidRDefault="00AF4407" w:rsidP="00AF440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3</w:t>
      </w:r>
      <w:r w:rsidRPr="00B63099">
        <w:rPr>
          <w:rFonts w:asciiTheme="majorHAnsi" w:hAnsiTheme="majorHAnsi"/>
          <w:b/>
          <w:bCs/>
          <w:sz w:val="28"/>
          <w:szCs w:val="28"/>
        </w:rPr>
        <w:t>.</w:t>
      </w:r>
      <w:r>
        <w:rPr>
          <w:rFonts w:asciiTheme="majorHAnsi" w:hAnsiTheme="majorHAnsi"/>
          <w:b/>
          <w:bCs/>
          <w:sz w:val="28"/>
          <w:szCs w:val="28"/>
        </w:rPr>
        <w:t>3</w:t>
      </w:r>
      <w:r w:rsidRPr="00B63099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Heping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Song</w:t>
      </w:r>
    </w:p>
    <w:p w14:paraId="3F4D5122" w14:textId="54B6AB3E" w:rsidR="00AF4407" w:rsidRDefault="00AF4407" w:rsidP="00AF4407">
      <w:pPr>
        <w:pStyle w:val="ListParagraph"/>
        <w:numPr>
          <w:ilvl w:val="0"/>
          <w:numId w:val="82"/>
        </w:numPr>
        <w:rPr>
          <w:b/>
          <w:bCs/>
          <w:lang w:eastAsia="zh-CN"/>
        </w:rPr>
      </w:pPr>
      <w:r>
        <w:rPr>
          <w:b/>
          <w:bCs/>
          <w:lang w:eastAsia="zh-CN"/>
        </w:rPr>
        <w:t>Role</w:t>
      </w:r>
      <w:r w:rsidRPr="003524EB">
        <w:rPr>
          <w:b/>
          <w:bCs/>
          <w:lang w:eastAsia="zh-CN"/>
        </w:rPr>
        <w:t xml:space="preserve">: </w:t>
      </w:r>
      <w:r w:rsidR="00A924EE" w:rsidRPr="00A924EE">
        <w:rPr>
          <w:b/>
          <w:bCs/>
          <w:lang w:eastAsia="zh-CN"/>
        </w:rPr>
        <w:t>Full stack Developer</w:t>
      </w:r>
    </w:p>
    <w:p w14:paraId="142E657D" w14:textId="77777777" w:rsidR="00AF4407" w:rsidRPr="00AF4407" w:rsidRDefault="00AF4407" w:rsidP="00AF4407">
      <w:pPr>
        <w:pStyle w:val="ListParagraph"/>
        <w:numPr>
          <w:ilvl w:val="0"/>
          <w:numId w:val="82"/>
        </w:numPr>
        <w:rPr>
          <w:b/>
          <w:bCs/>
          <w:lang w:eastAsia="zh-CN"/>
        </w:rPr>
      </w:pPr>
      <w:r w:rsidRPr="00AF4407">
        <w:rPr>
          <w:b/>
          <w:bCs/>
          <w:lang w:eastAsia="zh-CN"/>
        </w:rPr>
        <w:t xml:space="preserve">Responsibilities:          </w:t>
      </w:r>
    </w:p>
    <w:p w14:paraId="0DA31220" w14:textId="77777777" w:rsidR="003524EB" w:rsidRDefault="003524EB" w:rsidP="005841D3">
      <w:pPr>
        <w:rPr>
          <w:lang w:eastAsia="zh-CN"/>
        </w:rPr>
      </w:pPr>
      <w:r w:rsidRPr="003524EB">
        <w:rPr>
          <w:lang w:eastAsia="zh-CN"/>
        </w:rPr>
        <w:t xml:space="preserve">     Responsibilities:</w:t>
      </w:r>
    </w:p>
    <w:p w14:paraId="48A7FE73" w14:textId="4CAF4CA5" w:rsidR="00812E3B" w:rsidRDefault="00812E3B" w:rsidP="005841D3">
      <w:pPr>
        <w:pStyle w:val="ListParagraph"/>
        <w:numPr>
          <w:ilvl w:val="0"/>
          <w:numId w:val="81"/>
        </w:numPr>
      </w:pPr>
      <w:r>
        <w:t>L</w:t>
      </w:r>
      <w:r>
        <w:rPr>
          <w:rFonts w:hint="eastAsia"/>
          <w:lang w:eastAsia="zh-CN"/>
        </w:rPr>
        <w:t>ist</w:t>
      </w:r>
      <w:r w:rsidR="00E57AC4">
        <w:rPr>
          <w:lang w:eastAsia="zh-CN"/>
        </w:rPr>
        <w:t xml:space="preserve"> and </w:t>
      </w:r>
      <w:r w:rsidR="00E57AC4" w:rsidRPr="00E57AC4">
        <w:rPr>
          <w:lang w:eastAsia="zh-CN"/>
        </w:rPr>
        <w:t>assign</w:t>
      </w:r>
      <w:r>
        <w:t xml:space="preserve"> roles and responsibilities to team members (Deliverable 1).</w:t>
      </w:r>
    </w:p>
    <w:p w14:paraId="4A5B4AAC" w14:textId="77777777" w:rsidR="00812E3B" w:rsidRDefault="00812E3B" w:rsidP="00812E3B">
      <w:pPr>
        <w:pStyle w:val="ListParagraph"/>
        <w:numPr>
          <w:ilvl w:val="0"/>
          <w:numId w:val="81"/>
        </w:numPr>
      </w:pPr>
      <w:r>
        <w:t>Implement the core functionality of the scraper (Deliverable 2).</w:t>
      </w:r>
    </w:p>
    <w:p w14:paraId="01F18623" w14:textId="2026DE28" w:rsidR="00812E3B" w:rsidRDefault="00812E3B" w:rsidP="00812E3B">
      <w:pPr>
        <w:pStyle w:val="ListParagraph"/>
        <w:numPr>
          <w:ilvl w:val="0"/>
          <w:numId w:val="81"/>
        </w:numPr>
      </w:pPr>
      <w:r>
        <w:t>Implement the scraping logic to retrieve review details and handle pagination (Deliverable 2).</w:t>
      </w:r>
    </w:p>
    <w:p w14:paraId="744E9D27" w14:textId="77777777" w:rsidR="00226793" w:rsidRDefault="00226793" w:rsidP="00226793">
      <w:pPr>
        <w:pStyle w:val="ListParagraph"/>
        <w:numPr>
          <w:ilvl w:val="0"/>
          <w:numId w:val="81"/>
        </w:numPr>
      </w:pPr>
      <w:r>
        <w:t>Design the scraper's architecture (Deliverable 2).</w:t>
      </w:r>
    </w:p>
    <w:p w14:paraId="4E783323" w14:textId="74FED3F7" w:rsidR="00226793" w:rsidRDefault="00226793" w:rsidP="00226793">
      <w:pPr>
        <w:pStyle w:val="ListParagraph"/>
        <w:numPr>
          <w:ilvl w:val="0"/>
          <w:numId w:val="81"/>
        </w:numPr>
      </w:pPr>
      <w:r>
        <w:t>Select a suitable framework for UI development (Deliverable 3).</w:t>
      </w:r>
    </w:p>
    <w:p w14:paraId="0B22B366" w14:textId="50A27997" w:rsidR="00226793" w:rsidRDefault="00226793" w:rsidP="00226793">
      <w:pPr>
        <w:pStyle w:val="ListParagraph"/>
        <w:numPr>
          <w:ilvl w:val="0"/>
          <w:numId w:val="81"/>
        </w:numPr>
      </w:pPr>
      <w:r>
        <w:t>Design the user interface and integrate with the scraper's functionality (Deliverable 3).</w:t>
      </w:r>
    </w:p>
    <w:p w14:paraId="6CB8FAA9" w14:textId="140AC544" w:rsidR="00A924EE" w:rsidRDefault="00A924EE" w:rsidP="00A924EE">
      <w:pPr>
        <w:pStyle w:val="ListParagraph"/>
        <w:numPr>
          <w:ilvl w:val="0"/>
          <w:numId w:val="81"/>
        </w:numPr>
      </w:pPr>
      <w:r>
        <w:t>Conduct a final code review (Deliverable 4).</w:t>
      </w:r>
    </w:p>
    <w:p w14:paraId="3C66BFB8" w14:textId="6B35D418" w:rsidR="00226793" w:rsidRDefault="00226793" w:rsidP="00226793">
      <w:pPr>
        <w:pStyle w:val="ListParagraph"/>
        <w:numPr>
          <w:ilvl w:val="0"/>
          <w:numId w:val="81"/>
        </w:numPr>
      </w:pPr>
      <w:r>
        <w:t>Assist in comprehensive testing and debugging (Deliverable 4).</w:t>
      </w:r>
    </w:p>
    <w:p w14:paraId="394E06B6" w14:textId="79A627C1" w:rsidR="00FA7477" w:rsidRDefault="00D73E73" w:rsidP="00FA7477">
      <w:pPr>
        <w:pStyle w:val="ListParagraph"/>
        <w:numPr>
          <w:ilvl w:val="0"/>
          <w:numId w:val="81"/>
        </w:numPr>
      </w:pPr>
      <w:r>
        <w:t>H</w:t>
      </w:r>
      <w:r w:rsidRPr="00D73E73">
        <w:t xml:space="preserve">andle </w:t>
      </w:r>
      <w:proofErr w:type="spellStart"/>
      <w:r w:rsidRPr="00D73E73">
        <w:t>Github</w:t>
      </w:r>
      <w:proofErr w:type="spellEnd"/>
      <w:r w:rsidRPr="00D73E73">
        <w:t xml:space="preserve"> pull requests, merge approved changes into the main branch, and contribute to maintaining and updating the project documentation</w:t>
      </w:r>
      <w:r>
        <w:t>.</w:t>
      </w:r>
    </w:p>
    <w:p w14:paraId="0194F3D8" w14:textId="77777777" w:rsidR="00812E3B" w:rsidRDefault="00812E3B" w:rsidP="005841D3">
      <w:pPr>
        <w:rPr>
          <w:lang w:eastAsia="zh-CN"/>
        </w:rPr>
      </w:pPr>
    </w:p>
    <w:sectPr w:rsidR="00812E3B" w:rsidSect="00CB27A1">
      <w:headerReference w:type="default" r:id="rId10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4E41" w14:textId="77777777" w:rsidR="007E2306" w:rsidRDefault="007E2306" w:rsidP="00A91D75">
      <w:r>
        <w:separator/>
      </w:r>
    </w:p>
  </w:endnote>
  <w:endnote w:type="continuationSeparator" w:id="0">
    <w:p w14:paraId="67D3E629" w14:textId="77777777" w:rsidR="007E2306" w:rsidRDefault="007E2306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429E" w14:textId="77777777" w:rsidR="007E2306" w:rsidRDefault="007E2306" w:rsidP="00A91D75">
      <w:r>
        <w:separator/>
      </w:r>
    </w:p>
  </w:footnote>
  <w:footnote w:type="continuationSeparator" w:id="0">
    <w:p w14:paraId="55DC0FFC" w14:textId="77777777" w:rsidR="007E2306" w:rsidRDefault="007E2306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63A99266" w14:textId="77777777" w:rsidTr="00A7217A">
      <w:trPr>
        <w:trHeight w:val="1060"/>
      </w:trPr>
      <w:tc>
        <w:tcPr>
          <w:tcW w:w="5861" w:type="dxa"/>
        </w:tcPr>
        <w:p w14:paraId="160C5458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57882836" wp14:editId="1D7B8991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056030AB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720C79CD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9535F" wp14:editId="28E0393B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13198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5953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6EF13198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</w:rPr>
            <mc:AlternateContent>
              <mc:Choice Requires="wps">
                <w:drawing>
                  <wp:inline distT="0" distB="0" distL="0" distR="0" wp14:anchorId="3D005E7B" wp14:editId="52356A8D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A00012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D005E7B" id="Rectangle: Single Corner Snipped 15" o:spid="_x0000_s1029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2A00012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00376468"/>
    <w:multiLevelType w:val="hybridMultilevel"/>
    <w:tmpl w:val="673E4E2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BA5BBC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DD4638"/>
    <w:multiLevelType w:val="hybridMultilevel"/>
    <w:tmpl w:val="95B000B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000C94"/>
    <w:multiLevelType w:val="hybridMultilevel"/>
    <w:tmpl w:val="D5DA94F6"/>
    <w:lvl w:ilvl="0" w:tplc="AB5C71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E1E0D"/>
    <w:multiLevelType w:val="multilevel"/>
    <w:tmpl w:val="3B688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D55210"/>
    <w:multiLevelType w:val="hybridMultilevel"/>
    <w:tmpl w:val="BFF6F88E"/>
    <w:lvl w:ilvl="0" w:tplc="2D5A4C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DA2898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0F04AA"/>
    <w:multiLevelType w:val="hybridMultilevel"/>
    <w:tmpl w:val="256AA2E6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DF422A"/>
    <w:multiLevelType w:val="hybridMultilevel"/>
    <w:tmpl w:val="95B000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F5B1A"/>
    <w:multiLevelType w:val="hybridMultilevel"/>
    <w:tmpl w:val="45BE1382"/>
    <w:lvl w:ilvl="0" w:tplc="FD928744">
      <w:start w:val="1"/>
      <w:numFmt w:val="lowerRoman"/>
      <w:lvlText w:val="%1."/>
      <w:lvlJc w:val="left"/>
      <w:pPr>
        <w:ind w:left="1077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11C72919"/>
    <w:multiLevelType w:val="hybridMultilevel"/>
    <w:tmpl w:val="D79AB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3D569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F0CC0"/>
    <w:multiLevelType w:val="hybridMultilevel"/>
    <w:tmpl w:val="BB621F96"/>
    <w:lvl w:ilvl="0" w:tplc="FD928744">
      <w:start w:val="1"/>
      <w:numFmt w:val="lowerRoman"/>
      <w:lvlText w:val="%1."/>
      <w:lvlJc w:val="left"/>
      <w:pPr>
        <w:ind w:left="1077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13C1170A"/>
    <w:multiLevelType w:val="hybridMultilevel"/>
    <w:tmpl w:val="1326F766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17A9727A"/>
    <w:multiLevelType w:val="hybridMultilevel"/>
    <w:tmpl w:val="06EE1DDA"/>
    <w:lvl w:ilvl="0" w:tplc="BD588B1C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F3D569" w:themeColor="accen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9B1B87"/>
    <w:multiLevelType w:val="hybridMultilevel"/>
    <w:tmpl w:val="F1CEFFBC"/>
    <w:lvl w:ilvl="0" w:tplc="B6A08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3D569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004EA0"/>
    <w:multiLevelType w:val="hybridMultilevel"/>
    <w:tmpl w:val="1B4C96B0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20284750"/>
    <w:multiLevelType w:val="multilevel"/>
    <w:tmpl w:val="30E6713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2B34EA"/>
    <w:multiLevelType w:val="hybridMultilevel"/>
    <w:tmpl w:val="A0CC197E"/>
    <w:lvl w:ilvl="0" w:tplc="DC564C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6D1BFA"/>
    <w:multiLevelType w:val="hybridMultilevel"/>
    <w:tmpl w:val="E168DFA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AE67B76"/>
    <w:multiLevelType w:val="hybridMultilevel"/>
    <w:tmpl w:val="4B3E033A"/>
    <w:lvl w:ilvl="0" w:tplc="D542C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BA258F"/>
    <w:multiLevelType w:val="multilevel"/>
    <w:tmpl w:val="46A229C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2F2F6D01"/>
    <w:multiLevelType w:val="multilevel"/>
    <w:tmpl w:val="3B688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FC5026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4300E6"/>
    <w:multiLevelType w:val="hybridMultilevel"/>
    <w:tmpl w:val="6FC2E23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8E5C2A"/>
    <w:multiLevelType w:val="hybridMultilevel"/>
    <w:tmpl w:val="95B000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375D1E0B"/>
    <w:multiLevelType w:val="hybridMultilevel"/>
    <w:tmpl w:val="8B3E557C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8B714F9"/>
    <w:multiLevelType w:val="hybridMultilevel"/>
    <w:tmpl w:val="A7D04350"/>
    <w:lvl w:ilvl="0" w:tplc="6C22E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64E0"/>
    <w:multiLevelType w:val="hybridMultilevel"/>
    <w:tmpl w:val="66040DDA"/>
    <w:lvl w:ilvl="0" w:tplc="807450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1132F20"/>
    <w:multiLevelType w:val="hybridMultilevel"/>
    <w:tmpl w:val="4A7275B0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411B7D98"/>
    <w:multiLevelType w:val="hybridMultilevel"/>
    <w:tmpl w:val="8D207BB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92ED03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8E7775"/>
    <w:multiLevelType w:val="hybridMultilevel"/>
    <w:tmpl w:val="A834771E"/>
    <w:lvl w:ilvl="0" w:tplc="FFFFFFFF">
      <w:start w:val="1"/>
      <w:numFmt w:val="lowerRoman"/>
      <w:lvlText w:val="%1."/>
      <w:lvlJc w:val="righ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451572EC"/>
    <w:multiLevelType w:val="hybridMultilevel"/>
    <w:tmpl w:val="5B38FDF4"/>
    <w:lvl w:ilvl="0" w:tplc="B4D283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3A6804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A0381E"/>
    <w:multiLevelType w:val="hybridMultilevel"/>
    <w:tmpl w:val="AC0A70F0"/>
    <w:lvl w:ilvl="0" w:tplc="01543334">
      <w:start w:val="1"/>
      <w:numFmt w:val="decimal"/>
      <w:lvlText w:val="3.%1"/>
      <w:lvlJc w:val="left"/>
      <w:pPr>
        <w:ind w:left="144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CE527C4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7C434E"/>
    <w:multiLevelType w:val="hybridMultilevel"/>
    <w:tmpl w:val="A96ADF22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D9522BB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F73452F"/>
    <w:multiLevelType w:val="hybridMultilevel"/>
    <w:tmpl w:val="4C9EC0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54713F2C"/>
    <w:multiLevelType w:val="hybridMultilevel"/>
    <w:tmpl w:val="DE389F1C"/>
    <w:lvl w:ilvl="0" w:tplc="FD928744">
      <w:start w:val="1"/>
      <w:numFmt w:val="lowerRoman"/>
      <w:lvlText w:val="%1."/>
      <w:lvlJc w:val="left"/>
      <w:pPr>
        <w:ind w:left="1077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7" w15:restartNumberingAfterBreak="0">
    <w:nsid w:val="566534A8"/>
    <w:multiLevelType w:val="hybridMultilevel"/>
    <w:tmpl w:val="A834771E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8" w15:restartNumberingAfterBreak="0">
    <w:nsid w:val="56845CFA"/>
    <w:multiLevelType w:val="hybridMultilevel"/>
    <w:tmpl w:val="4698C922"/>
    <w:lvl w:ilvl="0" w:tplc="8654DD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56B532CC"/>
    <w:multiLevelType w:val="hybridMultilevel"/>
    <w:tmpl w:val="45F41448"/>
    <w:lvl w:ilvl="0" w:tplc="FD928744">
      <w:start w:val="1"/>
      <w:numFmt w:val="lowerRoman"/>
      <w:lvlText w:val="%1."/>
      <w:lvlJc w:val="left"/>
      <w:pPr>
        <w:ind w:left="1077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0" w15:restartNumberingAfterBreak="0">
    <w:nsid w:val="58CB2C6E"/>
    <w:multiLevelType w:val="hybridMultilevel"/>
    <w:tmpl w:val="828CBDBE"/>
    <w:lvl w:ilvl="0" w:tplc="492ED0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1F43F9"/>
    <w:multiLevelType w:val="hybridMultilevel"/>
    <w:tmpl w:val="C2D27B8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A257D4C"/>
    <w:multiLevelType w:val="hybridMultilevel"/>
    <w:tmpl w:val="3F9A7A76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5DAD1170"/>
    <w:multiLevelType w:val="hybridMultilevel"/>
    <w:tmpl w:val="3E98A4E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06D6EA6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57" w15:restartNumberingAfterBreak="0">
    <w:nsid w:val="6A087816"/>
    <w:multiLevelType w:val="hybridMultilevel"/>
    <w:tmpl w:val="76983D00"/>
    <w:lvl w:ilvl="0" w:tplc="42844AB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6A2419"/>
    <w:multiLevelType w:val="hybridMultilevel"/>
    <w:tmpl w:val="2CD09E2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A946BC5"/>
    <w:multiLevelType w:val="hybridMultilevel"/>
    <w:tmpl w:val="47D425EC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DF46B5D"/>
    <w:multiLevelType w:val="hybridMultilevel"/>
    <w:tmpl w:val="256AA2E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ECA019E"/>
    <w:multiLevelType w:val="hybridMultilevel"/>
    <w:tmpl w:val="B372A49E"/>
    <w:lvl w:ilvl="0" w:tplc="3A6CD4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5A6559"/>
    <w:multiLevelType w:val="hybridMultilevel"/>
    <w:tmpl w:val="05422B38"/>
    <w:lvl w:ilvl="0" w:tplc="1BA039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FC74D2"/>
    <w:multiLevelType w:val="hybridMultilevel"/>
    <w:tmpl w:val="D688AEA4"/>
    <w:lvl w:ilvl="0" w:tplc="FD928744">
      <w:start w:val="1"/>
      <w:numFmt w:val="lowerRoman"/>
      <w:lvlText w:val="%1."/>
      <w:lvlJc w:val="left"/>
      <w:pPr>
        <w:ind w:left="1077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5" w15:restartNumberingAfterBreak="0">
    <w:nsid w:val="78314ED0"/>
    <w:multiLevelType w:val="hybridMultilevel"/>
    <w:tmpl w:val="C4A694CE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92ED03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FC5F4E"/>
    <w:multiLevelType w:val="hybridMultilevel"/>
    <w:tmpl w:val="D5F242A8"/>
    <w:lvl w:ilvl="0" w:tplc="492ED0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C91DF3"/>
    <w:multiLevelType w:val="hybridMultilevel"/>
    <w:tmpl w:val="4BC08266"/>
    <w:lvl w:ilvl="0" w:tplc="FFFFFFFF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57EC8FA2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3631">
    <w:abstractNumId w:val="2"/>
  </w:num>
  <w:num w:numId="2" w16cid:durableId="150294701">
    <w:abstractNumId w:val="2"/>
    <w:lvlOverride w:ilvl="0">
      <w:startOverride w:val="1"/>
    </w:lvlOverride>
  </w:num>
  <w:num w:numId="3" w16cid:durableId="757167448">
    <w:abstractNumId w:val="29"/>
  </w:num>
  <w:num w:numId="4" w16cid:durableId="15695210">
    <w:abstractNumId w:val="2"/>
    <w:lvlOverride w:ilvl="0">
      <w:startOverride w:val="1"/>
    </w:lvlOverride>
  </w:num>
  <w:num w:numId="5" w16cid:durableId="429473876">
    <w:abstractNumId w:val="2"/>
    <w:lvlOverride w:ilvl="0">
      <w:startOverride w:val="1"/>
    </w:lvlOverride>
  </w:num>
  <w:num w:numId="6" w16cid:durableId="2038501774">
    <w:abstractNumId w:val="2"/>
    <w:lvlOverride w:ilvl="0">
      <w:startOverride w:val="1"/>
    </w:lvlOverride>
  </w:num>
  <w:num w:numId="7" w16cid:durableId="1532104548">
    <w:abstractNumId w:val="2"/>
    <w:lvlOverride w:ilvl="0">
      <w:startOverride w:val="1"/>
    </w:lvlOverride>
  </w:num>
  <w:num w:numId="8" w16cid:durableId="2078671877">
    <w:abstractNumId w:val="0"/>
  </w:num>
  <w:num w:numId="9" w16cid:durableId="584924878">
    <w:abstractNumId w:val="68"/>
  </w:num>
  <w:num w:numId="10" w16cid:durableId="171460503">
    <w:abstractNumId w:val="56"/>
  </w:num>
  <w:num w:numId="11" w16cid:durableId="857499613">
    <w:abstractNumId w:val="5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 w16cid:durableId="2017221988">
    <w:abstractNumId w:val="56"/>
  </w:num>
  <w:num w:numId="13" w16cid:durableId="344332791">
    <w:abstractNumId w:val="56"/>
  </w:num>
  <w:num w:numId="14" w16cid:durableId="544608926">
    <w:abstractNumId w:val="5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 w16cid:durableId="621545445">
    <w:abstractNumId w:val="5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 w16cid:durableId="210823552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680307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959331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666821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3738054">
    <w:abstractNumId w:val="44"/>
  </w:num>
  <w:num w:numId="21" w16cid:durableId="1191724836">
    <w:abstractNumId w:val="53"/>
  </w:num>
  <w:num w:numId="22" w16cid:durableId="957641138">
    <w:abstractNumId w:val="33"/>
  </w:num>
  <w:num w:numId="23" w16cid:durableId="226689238">
    <w:abstractNumId w:val="20"/>
  </w:num>
  <w:num w:numId="24" w16cid:durableId="585725821">
    <w:abstractNumId w:val="1"/>
  </w:num>
  <w:num w:numId="25" w16cid:durableId="1330399926">
    <w:abstractNumId w:val="45"/>
  </w:num>
  <w:num w:numId="26" w16cid:durableId="1856532530">
    <w:abstractNumId w:val="60"/>
  </w:num>
  <w:num w:numId="27" w16cid:durableId="755252114">
    <w:abstractNumId w:val="16"/>
  </w:num>
  <w:num w:numId="28" w16cid:durableId="1578517043">
    <w:abstractNumId w:val="13"/>
  </w:num>
  <w:num w:numId="29" w16cid:durableId="1173688590">
    <w:abstractNumId w:val="17"/>
  </w:num>
  <w:num w:numId="30" w16cid:durableId="1406683538">
    <w:abstractNumId w:val="35"/>
  </w:num>
  <w:num w:numId="31" w16cid:durableId="1466312042">
    <w:abstractNumId w:val="66"/>
  </w:num>
  <w:num w:numId="32" w16cid:durableId="1396465274">
    <w:abstractNumId w:val="48"/>
  </w:num>
  <w:num w:numId="33" w16cid:durableId="2128044290">
    <w:abstractNumId w:val="50"/>
  </w:num>
  <w:num w:numId="34" w16cid:durableId="2067990368">
    <w:abstractNumId w:val="19"/>
  </w:num>
  <w:num w:numId="35" w16cid:durableId="1104426129">
    <w:abstractNumId w:val="65"/>
  </w:num>
  <w:num w:numId="36" w16cid:durableId="1094743116">
    <w:abstractNumId w:val="67"/>
  </w:num>
  <w:num w:numId="37" w16cid:durableId="883521144">
    <w:abstractNumId w:val="57"/>
  </w:num>
  <w:num w:numId="38" w16cid:durableId="949779466">
    <w:abstractNumId w:val="39"/>
  </w:num>
  <w:num w:numId="39" w16cid:durableId="467555384">
    <w:abstractNumId w:val="7"/>
  </w:num>
  <w:num w:numId="40" w16cid:durableId="950864210">
    <w:abstractNumId w:val="24"/>
  </w:num>
  <w:num w:numId="41" w16cid:durableId="1747140977">
    <w:abstractNumId w:val="25"/>
  </w:num>
  <w:num w:numId="42" w16cid:durableId="385491973">
    <w:abstractNumId w:val="10"/>
  </w:num>
  <w:num w:numId="43" w16cid:durableId="2091461086">
    <w:abstractNumId w:val="47"/>
  </w:num>
  <w:num w:numId="44" w16cid:durableId="509220995">
    <w:abstractNumId w:val="46"/>
  </w:num>
  <w:num w:numId="45" w16cid:durableId="1443040021">
    <w:abstractNumId w:val="52"/>
  </w:num>
  <w:num w:numId="46" w16cid:durableId="722217980">
    <w:abstractNumId w:val="12"/>
  </w:num>
  <w:num w:numId="47" w16cid:durableId="386534949">
    <w:abstractNumId w:val="36"/>
  </w:num>
  <w:num w:numId="48" w16cid:durableId="534343828">
    <w:abstractNumId w:val="18"/>
  </w:num>
  <w:num w:numId="49" w16cid:durableId="1026179850">
    <w:abstractNumId w:val="49"/>
  </w:num>
  <w:num w:numId="50" w16cid:durableId="1783649148">
    <w:abstractNumId w:val="15"/>
  </w:num>
  <w:num w:numId="51" w16cid:durableId="1787501882">
    <w:abstractNumId w:val="64"/>
  </w:num>
  <w:num w:numId="52" w16cid:durableId="1552763826">
    <w:abstractNumId w:val="34"/>
  </w:num>
  <w:num w:numId="53" w16cid:durableId="1589802951">
    <w:abstractNumId w:val="14"/>
  </w:num>
  <w:num w:numId="54" w16cid:durableId="1249389999">
    <w:abstractNumId w:val="51"/>
  </w:num>
  <w:num w:numId="55" w16cid:durableId="306594005">
    <w:abstractNumId w:val="37"/>
  </w:num>
  <w:num w:numId="56" w16cid:durableId="1101802894">
    <w:abstractNumId w:val="58"/>
  </w:num>
  <w:num w:numId="57" w16cid:durableId="826894766">
    <w:abstractNumId w:val="8"/>
  </w:num>
  <w:num w:numId="58" w16cid:durableId="1193154362">
    <w:abstractNumId w:val="27"/>
  </w:num>
  <w:num w:numId="59" w16cid:durableId="439497312">
    <w:abstractNumId w:val="6"/>
  </w:num>
  <w:num w:numId="60" w16cid:durableId="43453566">
    <w:abstractNumId w:val="59"/>
  </w:num>
  <w:num w:numId="61" w16cid:durableId="1523083972">
    <w:abstractNumId w:val="31"/>
  </w:num>
  <w:num w:numId="62" w16cid:durableId="483858241">
    <w:abstractNumId w:val="54"/>
  </w:num>
  <w:num w:numId="63" w16cid:durableId="1647589925">
    <w:abstractNumId w:val="23"/>
  </w:num>
  <w:num w:numId="64" w16cid:durableId="738407304">
    <w:abstractNumId w:val="22"/>
  </w:num>
  <w:num w:numId="65" w16cid:durableId="923105421">
    <w:abstractNumId w:val="62"/>
  </w:num>
  <w:num w:numId="66" w16cid:durableId="2054574640">
    <w:abstractNumId w:val="30"/>
  </w:num>
  <w:num w:numId="67" w16cid:durableId="745151326">
    <w:abstractNumId w:val="63"/>
  </w:num>
  <w:num w:numId="68" w16cid:durableId="1434981613">
    <w:abstractNumId w:val="3"/>
  </w:num>
  <w:num w:numId="69" w16cid:durableId="546113994">
    <w:abstractNumId w:val="32"/>
  </w:num>
  <w:num w:numId="70" w16cid:durableId="1224103743">
    <w:abstractNumId w:val="41"/>
  </w:num>
  <w:num w:numId="71" w16cid:durableId="1671375103">
    <w:abstractNumId w:val="21"/>
  </w:num>
  <w:num w:numId="72" w16cid:durableId="1023171338">
    <w:abstractNumId w:val="40"/>
  </w:num>
  <w:num w:numId="73" w16cid:durableId="457720867">
    <w:abstractNumId w:val="9"/>
  </w:num>
  <w:num w:numId="74" w16cid:durableId="576670981">
    <w:abstractNumId w:val="61"/>
  </w:num>
  <w:num w:numId="75" w16cid:durableId="1132136343">
    <w:abstractNumId w:val="5"/>
  </w:num>
  <w:num w:numId="76" w16cid:durableId="2126270868">
    <w:abstractNumId w:val="28"/>
  </w:num>
  <w:num w:numId="77" w16cid:durableId="587232094">
    <w:abstractNumId w:val="42"/>
  </w:num>
  <w:num w:numId="78" w16cid:durableId="910386864">
    <w:abstractNumId w:val="38"/>
  </w:num>
  <w:num w:numId="79" w16cid:durableId="483476644">
    <w:abstractNumId w:val="55"/>
  </w:num>
  <w:num w:numId="80" w16cid:durableId="1313102154">
    <w:abstractNumId w:val="43"/>
  </w:num>
  <w:num w:numId="81" w16cid:durableId="258872947">
    <w:abstractNumId w:val="26"/>
  </w:num>
  <w:num w:numId="82" w16cid:durableId="140074081">
    <w:abstractNumId w:val="11"/>
  </w:num>
  <w:num w:numId="83" w16cid:durableId="2049799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77"/>
    <w:rsid w:val="00003459"/>
    <w:rsid w:val="0002111D"/>
    <w:rsid w:val="00096A10"/>
    <w:rsid w:val="000A4D3D"/>
    <w:rsid w:val="000B1645"/>
    <w:rsid w:val="00182BA2"/>
    <w:rsid w:val="00184B35"/>
    <w:rsid w:val="001865F2"/>
    <w:rsid w:val="001E59F3"/>
    <w:rsid w:val="002063EE"/>
    <w:rsid w:val="00226793"/>
    <w:rsid w:val="00226FF2"/>
    <w:rsid w:val="002360D5"/>
    <w:rsid w:val="00236109"/>
    <w:rsid w:val="00250759"/>
    <w:rsid w:val="0026781F"/>
    <w:rsid w:val="00297177"/>
    <w:rsid w:val="0033193E"/>
    <w:rsid w:val="00342438"/>
    <w:rsid w:val="003524EB"/>
    <w:rsid w:val="003A53C1"/>
    <w:rsid w:val="003B58F7"/>
    <w:rsid w:val="003D153C"/>
    <w:rsid w:val="003E6C84"/>
    <w:rsid w:val="003F429C"/>
    <w:rsid w:val="00417C4B"/>
    <w:rsid w:val="00476EAB"/>
    <w:rsid w:val="00530FBB"/>
    <w:rsid w:val="00577305"/>
    <w:rsid w:val="005841D3"/>
    <w:rsid w:val="005A1907"/>
    <w:rsid w:val="005C2E0B"/>
    <w:rsid w:val="00636FA2"/>
    <w:rsid w:val="006A16CA"/>
    <w:rsid w:val="006E1CE6"/>
    <w:rsid w:val="006E7510"/>
    <w:rsid w:val="00716777"/>
    <w:rsid w:val="00720BBC"/>
    <w:rsid w:val="007377CC"/>
    <w:rsid w:val="007566F6"/>
    <w:rsid w:val="00760843"/>
    <w:rsid w:val="007A604E"/>
    <w:rsid w:val="007B0DFA"/>
    <w:rsid w:val="007B654F"/>
    <w:rsid w:val="007C0807"/>
    <w:rsid w:val="007E2306"/>
    <w:rsid w:val="007E5E59"/>
    <w:rsid w:val="00812E3B"/>
    <w:rsid w:val="00823D33"/>
    <w:rsid w:val="00826495"/>
    <w:rsid w:val="008759A8"/>
    <w:rsid w:val="008765B7"/>
    <w:rsid w:val="0089593D"/>
    <w:rsid w:val="008A6866"/>
    <w:rsid w:val="008B46AB"/>
    <w:rsid w:val="008E707B"/>
    <w:rsid w:val="008F368E"/>
    <w:rsid w:val="009210A6"/>
    <w:rsid w:val="00921E9B"/>
    <w:rsid w:val="00924378"/>
    <w:rsid w:val="0093507F"/>
    <w:rsid w:val="00944D7A"/>
    <w:rsid w:val="009976B7"/>
    <w:rsid w:val="009A0F76"/>
    <w:rsid w:val="009D5C4D"/>
    <w:rsid w:val="00A03BCD"/>
    <w:rsid w:val="00A24A1A"/>
    <w:rsid w:val="00A34101"/>
    <w:rsid w:val="00A43CA3"/>
    <w:rsid w:val="00A7217A"/>
    <w:rsid w:val="00A86068"/>
    <w:rsid w:val="00A91D75"/>
    <w:rsid w:val="00A924EE"/>
    <w:rsid w:val="00AC343A"/>
    <w:rsid w:val="00AC6664"/>
    <w:rsid w:val="00AF4407"/>
    <w:rsid w:val="00AF4446"/>
    <w:rsid w:val="00B62DEB"/>
    <w:rsid w:val="00B63099"/>
    <w:rsid w:val="00B7682D"/>
    <w:rsid w:val="00BC6030"/>
    <w:rsid w:val="00C157C6"/>
    <w:rsid w:val="00C254FD"/>
    <w:rsid w:val="00C50FEA"/>
    <w:rsid w:val="00C6323A"/>
    <w:rsid w:val="00C87193"/>
    <w:rsid w:val="00CB27A1"/>
    <w:rsid w:val="00CE6423"/>
    <w:rsid w:val="00D064CA"/>
    <w:rsid w:val="00D476F7"/>
    <w:rsid w:val="00D47EA9"/>
    <w:rsid w:val="00D55CBC"/>
    <w:rsid w:val="00D73E73"/>
    <w:rsid w:val="00D8631A"/>
    <w:rsid w:val="00D87CD8"/>
    <w:rsid w:val="00DF1CFA"/>
    <w:rsid w:val="00E1441D"/>
    <w:rsid w:val="00E523C3"/>
    <w:rsid w:val="00E5388E"/>
    <w:rsid w:val="00E57AC4"/>
    <w:rsid w:val="00E6016B"/>
    <w:rsid w:val="00E94B95"/>
    <w:rsid w:val="00EB1477"/>
    <w:rsid w:val="00EB3512"/>
    <w:rsid w:val="00ED3434"/>
    <w:rsid w:val="00ED6905"/>
    <w:rsid w:val="00EF64C7"/>
    <w:rsid w:val="00F03FB1"/>
    <w:rsid w:val="00F213C4"/>
    <w:rsid w:val="00F52258"/>
    <w:rsid w:val="00F76E57"/>
    <w:rsid w:val="00FA7477"/>
    <w:rsid w:val="00FB6528"/>
    <w:rsid w:val="00FC57CF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F5EB1A"/>
  <w15:docId w15:val="{B6E559BD-60FE-435E-8ACD-0C2B070F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A1907"/>
    <w:pPr>
      <w:tabs>
        <w:tab w:val="right" w:leader="underscore" w:pos="9923"/>
      </w:tabs>
      <w:spacing w:before="40" w:after="100"/>
      <w:jc w:val="both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customStyle="1" w:styleId="Default">
    <w:name w:val="Default"/>
    <w:rsid w:val="00FB65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71677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AF4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446"/>
    <w:rPr>
      <w:color w:val="ECBE18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E6C84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67414-7EDE-4052-915B-3B9A7DD3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359</TotalTime>
  <Pages>8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keywords/>
  <cp:lastModifiedBy>宋 何平</cp:lastModifiedBy>
  <cp:revision>21</cp:revision>
  <cp:lastPrinted>2023-02-19T03:48:00Z</cp:lastPrinted>
  <dcterms:created xsi:type="dcterms:W3CDTF">2023-02-19T01:31:00Z</dcterms:created>
  <dcterms:modified xsi:type="dcterms:W3CDTF">2023-06-14T02:01:00Z</dcterms:modified>
  <cp:contentStatus/>
  <cp:version/>
</cp:coreProperties>
</file>